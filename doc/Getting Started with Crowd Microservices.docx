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FD3156" w14:paraId="61586FB6" w14:textId="77777777">
        <w:tc>
          <w:tcPr>
            <w:tcW w:w="965" w:type="dxa"/>
            <w:shd w:val="clear" w:color="auto" w:fill="3A3A3A" w:themeFill="text2"/>
          </w:tcPr>
          <w:p w14:paraId="1704DB23" w14:textId="77777777" w:rsidR="00FD3156" w:rsidRDefault="00FD3156">
            <w:pPr>
              <w:spacing w:before="260"/>
            </w:pPr>
          </w:p>
        </w:tc>
        <w:tc>
          <w:tcPr>
            <w:tcW w:w="518" w:type="dxa"/>
          </w:tcPr>
          <w:p w14:paraId="30579B1E" w14:textId="77777777" w:rsidR="00FD3156" w:rsidRDefault="00FD3156">
            <w:pPr>
              <w:spacing w:before="260"/>
            </w:pPr>
          </w:p>
        </w:tc>
        <w:tc>
          <w:tcPr>
            <w:tcW w:w="8581" w:type="dxa"/>
          </w:tcPr>
          <w:p w14:paraId="2BE699BA" w14:textId="77777777" w:rsidR="00FD3156" w:rsidRPr="00385532" w:rsidRDefault="00385532">
            <w:pPr>
              <w:pStyle w:val="Title"/>
              <w:rPr>
                <w:sz w:val="72"/>
                <w:szCs w:val="52"/>
              </w:rPr>
            </w:pPr>
            <w:r w:rsidRPr="00385532">
              <w:rPr>
                <w:sz w:val="72"/>
                <w:szCs w:val="52"/>
              </w:rPr>
              <w:t>Crowd Microservices</w:t>
            </w:r>
          </w:p>
          <w:p w14:paraId="48A44784" w14:textId="60BC4973" w:rsidR="00FD3156" w:rsidRDefault="00D66BF7">
            <w:pPr>
              <w:pStyle w:val="Subtitle"/>
            </w:pPr>
            <w:r>
              <w:t xml:space="preserve">Client </w:t>
            </w:r>
            <w:r w:rsidR="003045B5">
              <w:t>Getting Started Guide</w:t>
            </w:r>
          </w:p>
        </w:tc>
      </w:tr>
    </w:tbl>
    <w:p w14:paraId="18C29460" w14:textId="77777777" w:rsidR="00FD3156" w:rsidRDefault="008A73B3">
      <w:pPr>
        <w:pStyle w:val="Date"/>
      </w:pPr>
      <w:r>
        <w:t>4/9/2019</w:t>
      </w:r>
    </w:p>
    <w:p w14:paraId="7BC2F8FE" w14:textId="77777777" w:rsidR="00FD3156" w:rsidRDefault="00FD3156">
      <w:pPr>
        <w:pStyle w:val="Heading1"/>
      </w:pPr>
    </w:p>
    <w:p w14:paraId="01D72B7A" w14:textId="77777777" w:rsidR="00FD3156" w:rsidRDefault="00A64C23">
      <w:r>
        <w:t xml:space="preserve">Crowd Microservices is </w:t>
      </w:r>
      <w:r w:rsidRPr="00A64C23">
        <w:t>the first microtask crowdsourcing system for implementing microservices</w:t>
      </w:r>
      <w:r>
        <w:t xml:space="preserve">, </w:t>
      </w:r>
      <w:r w:rsidRPr="00A64C23">
        <w:t>a novel behavior-driven development workflow for crowdsourcing programming which offers workers immediate feedback on their contributions</w:t>
      </w:r>
      <w:r w:rsidR="00F3057E">
        <w:t xml:space="preserve">, and </w:t>
      </w:r>
      <w:r w:rsidR="00F3057E" w:rsidRPr="00F3057E">
        <w:t>a cloud-based IDE for building microservices.</w:t>
      </w:r>
    </w:p>
    <w:p w14:paraId="70AED229" w14:textId="3D705095" w:rsidR="00FD3156" w:rsidRDefault="00F22BC1" w:rsidP="0017726D">
      <w:r>
        <w:t xml:space="preserve">In the rest of this document we </w:t>
      </w:r>
      <w:r w:rsidR="005068AA">
        <w:t>offer</w:t>
      </w:r>
      <w:r>
        <w:t xml:space="preserve"> a </w:t>
      </w:r>
      <w:r w:rsidR="000B1FE5">
        <w:t xml:space="preserve">brief </w:t>
      </w:r>
      <w:r w:rsidR="005068AA">
        <w:t>overview</w:t>
      </w:r>
      <w:r w:rsidR="00B3659B">
        <w:t xml:space="preserve"> </w:t>
      </w:r>
      <w:r w:rsidR="00AF2EA9">
        <w:t>of</w:t>
      </w:r>
      <w:r>
        <w:t xml:space="preserve"> Crowd Microservices</w:t>
      </w:r>
      <w:r w:rsidR="005068AA">
        <w:t xml:space="preserve"> and a guide for creating</w:t>
      </w:r>
      <w:r w:rsidR="003045B5">
        <w:t xml:space="preserve"> and deploying projects </w:t>
      </w:r>
      <w:r w:rsidR="005068AA">
        <w:t>using Crowd Microservices.</w:t>
      </w:r>
      <w:r w:rsidR="00BA0D85">
        <w:t xml:space="preserve"> Throughout, we use “clients” to denote those who are creating and deploying Crowd Microservices projects.</w:t>
      </w:r>
    </w:p>
    <w:p w14:paraId="7DC15EFC" w14:textId="77777777" w:rsidR="00FD3156" w:rsidRDefault="009A0AE7" w:rsidP="009A0AE7">
      <w:pPr>
        <w:pStyle w:val="Heading2"/>
      </w:pPr>
      <w:r>
        <w:t>Client</w:t>
      </w:r>
      <w:r w:rsidR="00A97936">
        <w:t>-</w:t>
      </w:r>
      <w:r>
        <w:t>Request</w:t>
      </w:r>
    </w:p>
    <w:p w14:paraId="7E65DF8E" w14:textId="047A66CE" w:rsidR="009F430A" w:rsidRDefault="00664FCA" w:rsidP="009A0AE7">
      <w:r>
        <w:t xml:space="preserve">Crowd </w:t>
      </w:r>
      <w:r w:rsidR="004D73FE">
        <w:t>Microservices</w:t>
      </w:r>
      <w:r w:rsidR="009F430A" w:rsidRPr="009F430A">
        <w:t xml:space="preserve"> applies behavior-driven development to implementing microservices. </w:t>
      </w:r>
      <w:r w:rsidR="00BA0D85">
        <w:t>M</w:t>
      </w:r>
      <w:r w:rsidR="009F430A" w:rsidRPr="009F430A">
        <w:t>icroservice</w:t>
      </w:r>
      <w:r w:rsidR="00BA0D85">
        <w:t>s are</w:t>
      </w:r>
      <w:r w:rsidR="009F430A" w:rsidRPr="009F430A">
        <w:t xml:space="preserve"> first described by a client through </w:t>
      </w:r>
      <w:r w:rsidR="003045B5">
        <w:t xml:space="preserve">the </w:t>
      </w:r>
      <w:r w:rsidR="009F430A" w:rsidRPr="009F430A">
        <w:t>Client-Request page</w:t>
      </w:r>
      <w:r w:rsidR="009F430A">
        <w:t>.</w:t>
      </w:r>
      <w:r w:rsidR="009F430A" w:rsidRPr="009F430A">
        <w:t xml:space="preserve"> Clients define a set of endpoints describing HTTP requests which will be handled by the microservice. Each endpoint is defined as a function, specifying an identifier, parameters, and a description of its behavior. As endpoints may accept complex JSON data structures as input and generate complex JSON data structures as output, clients may also describe a set of abstract data types (ADTs). Each ADT describes a set of fields for a JSON object, assigning each field a type which may be either a primitive or another ADT. In defining endpoints, clients may specify the expected data by giving each parameter and return value a type.</w:t>
      </w:r>
    </w:p>
    <w:p w14:paraId="018ADE24" w14:textId="58A7DB63" w:rsidR="00534646" w:rsidRDefault="003045B5" w:rsidP="009A0AE7">
      <w:r>
        <w:t>S</w:t>
      </w:r>
      <w:r w:rsidR="00534646">
        <w:t xml:space="preserve">ome </w:t>
      </w:r>
      <w:r>
        <w:t>hints for</w:t>
      </w:r>
      <w:r w:rsidR="00534646">
        <w:t xml:space="preserve"> working with </w:t>
      </w:r>
      <w:r>
        <w:t xml:space="preserve">the </w:t>
      </w:r>
      <w:r w:rsidR="00534646">
        <w:t>Client-Request page:</w:t>
      </w:r>
    </w:p>
    <w:p w14:paraId="525AC00B" w14:textId="0E8322CB" w:rsidR="007363D7" w:rsidRDefault="003045B5" w:rsidP="00534646">
      <w:pPr>
        <w:pStyle w:val="ListParagraph"/>
        <w:numPr>
          <w:ilvl w:val="0"/>
          <w:numId w:val="13"/>
        </w:numPr>
      </w:pPr>
      <w:r>
        <w:t xml:space="preserve">To create a client request, use this link: </w:t>
      </w:r>
      <w:hyperlink r:id="rId8" w:history="1">
        <w:r w:rsidR="00534646" w:rsidRPr="00446ED1">
          <w:rPr>
            <w:rStyle w:val="Hyperlink"/>
          </w:rPr>
          <w:t>http://crowdcode5.herokuapp.com/clientRequest</w:t>
        </w:r>
      </w:hyperlink>
      <w:r>
        <w:t xml:space="preserve"> </w:t>
      </w:r>
      <w:r w:rsidR="00534646">
        <w:t>. Since it needs authentication, the first landing it redirects you to authentication page</w:t>
      </w:r>
      <w:r>
        <w:t>. A</w:t>
      </w:r>
      <w:r w:rsidR="00534646">
        <w:t xml:space="preserve">fter </w:t>
      </w:r>
      <w:r>
        <w:t>logging</w:t>
      </w:r>
      <w:r w:rsidR="00534646">
        <w:t xml:space="preserve"> in successfully</w:t>
      </w:r>
      <w:r>
        <w:t>,</w:t>
      </w:r>
      <w:r w:rsidR="00534646">
        <w:t xml:space="preserve"> you </w:t>
      </w:r>
      <w:r>
        <w:t xml:space="preserve">may need to click the link a second time to reach the client request page (this is an issue we hope to address in a new version). </w:t>
      </w:r>
    </w:p>
    <w:p w14:paraId="499FF66E" w14:textId="5F30F6CD" w:rsidR="003045B5" w:rsidRDefault="003045B5" w:rsidP="00534646">
      <w:pPr>
        <w:pStyle w:val="ListParagraph"/>
        <w:numPr>
          <w:ilvl w:val="0"/>
          <w:numId w:val="13"/>
        </w:numPr>
      </w:pPr>
      <w:r>
        <w:lastRenderedPageBreak/>
        <w:t>Here is an example of a function created through the Client Request and the resulting endpoint this will generate</w:t>
      </w:r>
      <w:r w:rsidR="00BA0D85">
        <w:t>:</w:t>
      </w:r>
      <w:r w:rsidR="008A4599">
        <w:t xml:space="preserve"> </w:t>
      </w:r>
    </w:p>
    <w:p w14:paraId="56750A3F" w14:textId="349C707B" w:rsidR="00D14B76" w:rsidRDefault="00BA0D85" w:rsidP="003045B5">
      <w:pPr>
        <w:pStyle w:val="ListParagraph"/>
        <w:ind w:left="360"/>
      </w:pPr>
      <w:r>
        <w:rPr>
          <w:noProof/>
        </w:rPr>
        <w:drawing>
          <wp:inline distT="0" distB="0" distL="0" distR="0" wp14:anchorId="7093E94F" wp14:editId="3A6B1D25">
            <wp:extent cx="5450205" cy="1140460"/>
            <wp:effectExtent l="114300" t="101600" r="112395" b="1422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9 at 6.12.2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0205" cy="1140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045B5">
        <w:rPr>
          <w:noProof/>
        </w:rPr>
        <w:drawing>
          <wp:inline distT="0" distB="0" distL="0" distR="0" wp14:anchorId="2AE0AA8B" wp14:editId="47A441AF">
            <wp:extent cx="5450205" cy="953770"/>
            <wp:effectExtent l="114300" t="101600" r="112395" b="13843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9 at 6.08.0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0205" cy="953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F6DB02" w14:textId="18D02EFC" w:rsidR="006368AF" w:rsidRDefault="007C45A4" w:rsidP="003045B5">
      <w:pPr>
        <w:pStyle w:val="ListParagraph"/>
        <w:numPr>
          <w:ilvl w:val="0"/>
          <w:numId w:val="13"/>
        </w:numPr>
      </w:pPr>
      <w:r>
        <w:t>ADTs are</w:t>
      </w:r>
      <w:r w:rsidR="003045B5">
        <w:t xml:space="preserve"> specified using a</w:t>
      </w:r>
      <w:r>
        <w:t xml:space="preserve"> JSON format. </w:t>
      </w:r>
      <w:r w:rsidR="003045B5">
        <w:t xml:space="preserve">The “endpoint name” should consist only of a valid JavaScript function identifier. This will be used to generate an endpoint. </w:t>
      </w:r>
      <w:r w:rsidR="00D14B76">
        <w:t>For example</w:t>
      </w:r>
      <w:r w:rsidR="003045B5">
        <w:t>,</w:t>
      </w:r>
      <w:r w:rsidR="00D14B76">
        <w:t xml:space="preserve"> if </w:t>
      </w:r>
      <w:r w:rsidR="003045B5">
        <w:t xml:space="preserve">you </w:t>
      </w:r>
      <w:r w:rsidR="00D14B76">
        <w:t>define the endpoint name as “</w:t>
      </w:r>
      <w:proofErr w:type="spellStart"/>
      <w:r w:rsidR="00CF61F3">
        <w:t>fetchTodoBasedOnStatus</w:t>
      </w:r>
      <w:proofErr w:type="spellEnd"/>
      <w:r w:rsidR="00D14B76">
        <w:t xml:space="preserve">” and </w:t>
      </w:r>
      <w:r w:rsidR="0031787E">
        <w:t>parameters</w:t>
      </w:r>
      <w:r w:rsidR="00D14B76">
        <w:t xml:space="preserve"> </w:t>
      </w:r>
      <w:r w:rsidR="0031787E">
        <w:t>“</w:t>
      </w:r>
      <w:proofErr w:type="spellStart"/>
      <w:r w:rsidR="00CF61F3">
        <w:t>userId</w:t>
      </w:r>
      <w:r w:rsidR="0031787E">
        <w:t>”</w:t>
      </w:r>
      <w:r w:rsidR="00CF61F3">
        <w:t>and</w:t>
      </w:r>
      <w:proofErr w:type="spellEnd"/>
      <w:r w:rsidR="00CF61F3">
        <w:t xml:space="preserve"> “status”</w:t>
      </w:r>
      <w:r w:rsidR="00D14B76">
        <w:t>,</w:t>
      </w:r>
      <w:r w:rsidR="003045B5">
        <w:t xml:space="preserve"> the </w:t>
      </w:r>
      <w:r w:rsidR="00D14B76">
        <w:t>deployed</w:t>
      </w:r>
      <w:r w:rsidR="0031787E">
        <w:t xml:space="preserve"> endpoint will be “/</w:t>
      </w:r>
      <w:proofErr w:type="spellStart"/>
      <w:r w:rsidR="00071CC3">
        <w:t>fetchTodoBasedOnStatus</w:t>
      </w:r>
      <w:proofErr w:type="spellEnd"/>
      <w:r w:rsidR="0031787E">
        <w:t>” and “</w:t>
      </w:r>
      <w:proofErr w:type="spellStart"/>
      <w:proofErr w:type="gramStart"/>
      <w:r w:rsidR="0031787E" w:rsidRPr="0031787E">
        <w:t>req.query</w:t>
      </w:r>
      <w:proofErr w:type="gramEnd"/>
      <w:r w:rsidR="0031787E" w:rsidRPr="0031787E">
        <w:t>.</w:t>
      </w:r>
      <w:r w:rsidR="00071CC3">
        <w:t>userId</w:t>
      </w:r>
      <w:proofErr w:type="spellEnd"/>
      <w:r w:rsidR="0031787E">
        <w:t>”</w:t>
      </w:r>
      <w:r w:rsidR="00071CC3">
        <w:t xml:space="preserve"> and “</w:t>
      </w:r>
      <w:proofErr w:type="spellStart"/>
      <w:r w:rsidR="00071CC3">
        <w:t>req.query.</w:t>
      </w:r>
      <w:r w:rsidR="00952566">
        <w:t>status</w:t>
      </w:r>
      <w:proofErr w:type="spellEnd"/>
      <w:r w:rsidR="00071CC3">
        <w:t>”</w:t>
      </w:r>
      <w:r w:rsidR="0031787E">
        <w:t xml:space="preserve"> will be parameter</w:t>
      </w:r>
      <w:r w:rsidR="00BA0D85">
        <w:t>s.</w:t>
      </w:r>
      <w:r w:rsidR="00952566">
        <w:t xml:space="preserve"> </w:t>
      </w:r>
    </w:p>
    <w:p w14:paraId="630E5FD3" w14:textId="742476B8" w:rsidR="008A4599" w:rsidRDefault="007C45A4" w:rsidP="00E23C54">
      <w:pPr>
        <w:pStyle w:val="ListParagraph"/>
        <w:numPr>
          <w:ilvl w:val="0"/>
          <w:numId w:val="13"/>
        </w:numPr>
      </w:pPr>
      <w:r>
        <w:t>Third party API</w:t>
      </w:r>
      <w:r w:rsidR="00BA0D85">
        <w:t>s</w:t>
      </w:r>
      <w:r w:rsidR="003045B5">
        <w:t xml:space="preserve"> (a checkbox you can select for any function) </w:t>
      </w:r>
      <w:r w:rsidR="00BA0D85">
        <w:t>are</w:t>
      </w:r>
      <w:r w:rsidR="003045B5">
        <w:t xml:space="preserve"> an advanced feature you should not need to use for simple projects.</w:t>
      </w:r>
      <w:r w:rsidR="00857E6F">
        <w:t xml:space="preserve"> This feature lets you define functions in a GitHub project (e.g., functions for persisting data) and surface these functions to crowd workers. By </w:t>
      </w:r>
      <w:proofErr w:type="gramStart"/>
      <w:r w:rsidR="00857E6F">
        <w:t xml:space="preserve">default, </w:t>
      </w:r>
      <w:r w:rsidR="003045B5">
        <w:t xml:space="preserve"> </w:t>
      </w:r>
      <w:r w:rsidR="002406F0">
        <w:t>there</w:t>
      </w:r>
      <w:proofErr w:type="gramEnd"/>
      <w:r w:rsidR="002406F0">
        <w:t xml:space="preserve"> are 5 functions you may choose to expose to the crowd (see below) to enable persistence using a JSON datastore. </w:t>
      </w:r>
      <w:r w:rsidR="00E17E3D">
        <w:t>Through this API, workers can store, update, and delete JSON objects in a persistence store. Workers may use any of these API fu</w:t>
      </w:r>
      <w:bookmarkStart w:id="0" w:name="_GoBack"/>
      <w:bookmarkEnd w:id="0"/>
      <w:r w:rsidR="00E17E3D">
        <w:t>nctions when working with functions and unit tests in the Implement Function Behavior microtask. Any schema-less persistence store may be used as an implementation for this API. In our IDE, a development version used by workers simulates the behavior of a persistence store within the browser and clears the persistence store after every test execution. In the production version used after the microservice is deployed, the persistence API is implemented through a Firebase store.</w:t>
      </w:r>
      <w:r w:rsidR="00591B5B">
        <w:t xml:space="preserve"> </w:t>
      </w:r>
      <w:r w:rsidR="002406F0">
        <w:t>T</w:t>
      </w:r>
      <w:r w:rsidR="00E43B15">
        <w:t xml:space="preserve">heir names and parameters </w:t>
      </w:r>
      <w:r w:rsidR="002406F0">
        <w:t xml:space="preserve">are listed </w:t>
      </w:r>
      <w:r w:rsidR="00E43B15">
        <w:t xml:space="preserve">here. </w:t>
      </w:r>
      <w:r w:rsidR="002406F0">
        <w:t xml:space="preserve">Please contact the Crowd Microservices developers if you’d like to create any API function other than the default functions for </w:t>
      </w:r>
      <w:r w:rsidR="00BA0D85">
        <w:t>further</w:t>
      </w:r>
      <w:r w:rsidR="002406F0">
        <w:t xml:space="preserve"> instructions.</w:t>
      </w:r>
      <w:r w:rsidR="00FC4F3C">
        <w:t xml:space="preserve"> </w:t>
      </w:r>
    </w:p>
    <w:tbl>
      <w:tblPr>
        <w:tblStyle w:val="TableGrid"/>
        <w:tblW w:w="0" w:type="auto"/>
        <w:tblInd w:w="720" w:type="dxa"/>
        <w:tblLook w:val="04A0" w:firstRow="1" w:lastRow="0" w:firstColumn="1" w:lastColumn="0" w:noHBand="0" w:noVBand="1"/>
      </w:tblPr>
      <w:tblGrid>
        <w:gridCol w:w="7853"/>
      </w:tblGrid>
      <w:tr w:rsidR="00E43B15" w14:paraId="7D90698D" w14:textId="77777777" w:rsidTr="00E43B15">
        <w:tc>
          <w:tcPr>
            <w:tcW w:w="8573" w:type="dxa"/>
          </w:tcPr>
          <w:p w14:paraId="2104C42A" w14:textId="22B6D918" w:rsidR="00E43B15" w:rsidRDefault="00E43B15" w:rsidP="00E43B15">
            <w:pPr>
              <w:jc w:val="left"/>
              <w:rPr>
                <w:rFonts w:ascii="Lato" w:hAnsi="Lato"/>
                <w:b/>
                <w:bCs/>
                <w:color w:val="333333"/>
                <w:sz w:val="18"/>
                <w:szCs w:val="18"/>
              </w:rPr>
            </w:pPr>
            <w:proofErr w:type="spellStart"/>
            <w:r>
              <w:rPr>
                <w:rFonts w:ascii="Lato" w:hAnsi="Lato"/>
                <w:b/>
                <w:bCs/>
                <w:color w:val="333333"/>
                <w:sz w:val="18"/>
                <w:szCs w:val="18"/>
              </w:rPr>
              <w:lastRenderedPageBreak/>
              <w:t>SaveObject</w:t>
            </w:r>
            <w:proofErr w:type="spellEnd"/>
          </w:p>
          <w:p w14:paraId="4EE63EB9" w14:textId="77777777" w:rsidR="00E43B15" w:rsidRDefault="00E43B15" w:rsidP="00E43B15">
            <w:pPr>
              <w:shd w:val="clear" w:color="auto" w:fill="DEDEDE"/>
              <w:rPr>
                <w:rFonts w:ascii="Helvetica" w:hAnsi="Helvetica"/>
                <w:color w:val="333333"/>
                <w:sz w:val="18"/>
                <w:szCs w:val="18"/>
              </w:rPr>
            </w:pPr>
            <w:r>
              <w:rPr>
                <w:rFonts w:ascii="Helvetica" w:hAnsi="Helvetica"/>
                <w:color w:val="333333"/>
                <w:sz w:val="18"/>
                <w:szCs w:val="18"/>
              </w:rPr>
              <w:t>It inserts an object in the database. It returns 'Duplicate' if it is already persisted in the database.</w:t>
            </w:r>
          </w:p>
          <w:p w14:paraId="72011346" w14:textId="77777777" w:rsidR="00E43B15" w:rsidRDefault="00E43B15" w:rsidP="00E43B15">
            <w:pPr>
              <w:shd w:val="clear" w:color="auto" w:fill="DEDEDE"/>
              <w:rPr>
                <w:rFonts w:ascii="Helvetica" w:hAnsi="Helvetica"/>
                <w:color w:val="333333"/>
                <w:sz w:val="18"/>
                <w:szCs w:val="18"/>
              </w:rPr>
            </w:pPr>
            <w:r>
              <w:rPr>
                <w:rStyle w:val="Strong"/>
                <w:rFonts w:ascii="Helvetica" w:hAnsi="Helvetica"/>
                <w:color w:val="333333"/>
                <w:sz w:val="18"/>
                <w:szCs w:val="18"/>
              </w:rPr>
              <w:t>Parameters</w:t>
            </w:r>
          </w:p>
          <w:p w14:paraId="2E4D5CFE" w14:textId="77777777" w:rsidR="00E43B15" w:rsidRDefault="00E43B15" w:rsidP="00E43B15">
            <w:pPr>
              <w:shd w:val="clear" w:color="auto" w:fill="DEDEDE"/>
              <w:rPr>
                <w:rFonts w:ascii="Helvetica" w:hAnsi="Helvetica"/>
                <w:color w:val="333333"/>
                <w:sz w:val="18"/>
                <w:szCs w:val="18"/>
              </w:rPr>
            </w:pPr>
            <w:r>
              <w:rPr>
                <w:rStyle w:val="ng-binding"/>
                <w:rFonts w:ascii="Helvetica" w:hAnsi="Helvetica"/>
                <w:color w:val="333333"/>
                <w:sz w:val="18"/>
                <w:szCs w:val="18"/>
              </w:rPr>
              <w:t>todo</w:t>
            </w:r>
            <w:r>
              <w:rPr>
                <w:rFonts w:ascii="Helvetica" w:hAnsi="Helvetica"/>
                <w:color w:val="333333"/>
                <w:sz w:val="18"/>
                <w:szCs w:val="18"/>
              </w:rPr>
              <w:t> </w:t>
            </w:r>
            <w:proofErr w:type="spellStart"/>
            <w:r>
              <w:rPr>
                <w:rStyle w:val="ng-binding"/>
                <w:rFonts w:ascii="Helvetica" w:hAnsi="Helvetica"/>
                <w:color w:val="333333"/>
                <w:sz w:val="18"/>
                <w:szCs w:val="18"/>
              </w:rPr>
              <w:t>Todo</w:t>
            </w:r>
            <w:proofErr w:type="spellEnd"/>
          </w:p>
          <w:p w14:paraId="68F539CA" w14:textId="77777777" w:rsidR="00E43B15" w:rsidRDefault="00E43B15" w:rsidP="00E43B15">
            <w:pPr>
              <w:shd w:val="clear" w:color="auto" w:fill="DEDEDE"/>
              <w:rPr>
                <w:rFonts w:ascii="Helvetica" w:hAnsi="Helvetica"/>
                <w:color w:val="333333"/>
                <w:sz w:val="18"/>
                <w:szCs w:val="18"/>
              </w:rPr>
            </w:pPr>
            <w:r>
              <w:rPr>
                <w:rStyle w:val="Strong"/>
                <w:rFonts w:ascii="Helvetica" w:hAnsi="Helvetica"/>
                <w:color w:val="333333"/>
                <w:sz w:val="18"/>
                <w:szCs w:val="18"/>
              </w:rPr>
              <w:t>Return:</w:t>
            </w:r>
            <w:r>
              <w:rPr>
                <w:rFonts w:ascii="Helvetica" w:hAnsi="Helvetica"/>
                <w:color w:val="333333"/>
                <w:sz w:val="18"/>
                <w:szCs w:val="18"/>
              </w:rPr>
              <w:t> </w:t>
            </w:r>
            <w:r>
              <w:rPr>
                <w:rStyle w:val="ng-binding"/>
                <w:rFonts w:ascii="Helvetica" w:hAnsi="Helvetica"/>
                <w:color w:val="333333"/>
                <w:sz w:val="18"/>
                <w:szCs w:val="18"/>
              </w:rPr>
              <w:t>Todo</w:t>
            </w:r>
          </w:p>
          <w:p w14:paraId="7894BFD6" w14:textId="77777777" w:rsidR="00E43B15" w:rsidRDefault="00E43B15" w:rsidP="00E43B15">
            <w:pPr>
              <w:pStyle w:val="ListParagraph"/>
              <w:ind w:left="0"/>
            </w:pPr>
          </w:p>
        </w:tc>
      </w:tr>
      <w:tr w:rsidR="00E43B15" w14:paraId="13590973" w14:textId="77777777" w:rsidTr="00E43B15">
        <w:tc>
          <w:tcPr>
            <w:tcW w:w="8573" w:type="dxa"/>
          </w:tcPr>
          <w:p w14:paraId="48CCAC43" w14:textId="77266B85" w:rsidR="0083618E" w:rsidRDefault="0083618E" w:rsidP="0083618E">
            <w:pPr>
              <w:jc w:val="left"/>
              <w:rPr>
                <w:rFonts w:ascii="Lato" w:hAnsi="Lato"/>
                <w:b/>
                <w:bCs/>
                <w:color w:val="333333"/>
                <w:sz w:val="18"/>
                <w:szCs w:val="18"/>
              </w:rPr>
            </w:pPr>
            <w:proofErr w:type="spellStart"/>
            <w:r>
              <w:rPr>
                <w:rFonts w:ascii="Lato" w:hAnsi="Lato"/>
                <w:b/>
                <w:bCs/>
                <w:color w:val="333333"/>
                <w:sz w:val="18"/>
                <w:szCs w:val="18"/>
              </w:rPr>
              <w:t>FetchObject</w:t>
            </w:r>
            <w:proofErr w:type="spellEnd"/>
          </w:p>
          <w:p w14:paraId="6EF964D2" w14:textId="77777777" w:rsidR="0083618E" w:rsidRDefault="0083618E" w:rsidP="0083618E">
            <w:pPr>
              <w:shd w:val="clear" w:color="auto" w:fill="DEDEDE"/>
              <w:rPr>
                <w:rFonts w:ascii="Helvetica" w:hAnsi="Helvetica"/>
                <w:color w:val="333333"/>
                <w:sz w:val="18"/>
                <w:szCs w:val="18"/>
              </w:rPr>
            </w:pPr>
            <w:r>
              <w:rPr>
                <w:rFonts w:ascii="Helvetica" w:hAnsi="Helvetica"/>
                <w:color w:val="333333"/>
                <w:sz w:val="18"/>
                <w:szCs w:val="18"/>
              </w:rPr>
              <w:t>Fetch the object from the database. It returns null if the desired object does not exist.</w:t>
            </w:r>
          </w:p>
          <w:p w14:paraId="709DCE5D" w14:textId="77777777" w:rsidR="0083618E" w:rsidRDefault="0083618E" w:rsidP="0083618E">
            <w:pPr>
              <w:shd w:val="clear" w:color="auto" w:fill="DEDEDE"/>
              <w:rPr>
                <w:rFonts w:ascii="Helvetica" w:hAnsi="Helvetica"/>
                <w:color w:val="333333"/>
                <w:sz w:val="18"/>
                <w:szCs w:val="18"/>
              </w:rPr>
            </w:pPr>
            <w:r>
              <w:rPr>
                <w:rStyle w:val="Strong"/>
                <w:rFonts w:ascii="Helvetica" w:hAnsi="Helvetica"/>
                <w:color w:val="333333"/>
                <w:sz w:val="18"/>
                <w:szCs w:val="18"/>
              </w:rPr>
              <w:t>Parameters</w:t>
            </w:r>
          </w:p>
          <w:p w14:paraId="7102AC36" w14:textId="77777777" w:rsidR="0083618E" w:rsidRDefault="0083618E" w:rsidP="0083618E">
            <w:pPr>
              <w:shd w:val="clear" w:color="auto" w:fill="DEDEDE"/>
              <w:rPr>
                <w:rFonts w:ascii="Helvetica" w:hAnsi="Helvetica"/>
                <w:color w:val="333333"/>
                <w:sz w:val="18"/>
                <w:szCs w:val="18"/>
              </w:rPr>
            </w:pPr>
            <w:proofErr w:type="spellStart"/>
            <w:r>
              <w:rPr>
                <w:rStyle w:val="ng-binding"/>
                <w:rFonts w:ascii="Helvetica" w:hAnsi="Helvetica"/>
                <w:color w:val="333333"/>
                <w:sz w:val="18"/>
                <w:szCs w:val="18"/>
              </w:rPr>
              <w:t>objectId</w:t>
            </w:r>
            <w:proofErr w:type="spellEnd"/>
            <w:r>
              <w:rPr>
                <w:rFonts w:ascii="Helvetica" w:hAnsi="Helvetica"/>
                <w:color w:val="333333"/>
                <w:sz w:val="18"/>
                <w:szCs w:val="18"/>
              </w:rPr>
              <w:t> </w:t>
            </w:r>
            <w:r>
              <w:rPr>
                <w:rStyle w:val="ng-binding"/>
                <w:rFonts w:ascii="Helvetica" w:hAnsi="Helvetica"/>
                <w:color w:val="333333"/>
                <w:sz w:val="18"/>
                <w:szCs w:val="18"/>
              </w:rPr>
              <w:t>Number</w:t>
            </w:r>
          </w:p>
          <w:p w14:paraId="0E957926" w14:textId="77777777" w:rsidR="0083618E" w:rsidRDefault="0083618E" w:rsidP="0083618E">
            <w:pPr>
              <w:shd w:val="clear" w:color="auto" w:fill="DEDEDE"/>
              <w:rPr>
                <w:rFonts w:ascii="Helvetica" w:hAnsi="Helvetica"/>
                <w:color w:val="333333"/>
                <w:sz w:val="18"/>
                <w:szCs w:val="18"/>
              </w:rPr>
            </w:pPr>
            <w:r>
              <w:rPr>
                <w:rStyle w:val="Strong"/>
                <w:rFonts w:ascii="Helvetica" w:hAnsi="Helvetica"/>
                <w:color w:val="333333"/>
                <w:sz w:val="18"/>
                <w:szCs w:val="18"/>
              </w:rPr>
              <w:t>Return:</w:t>
            </w:r>
            <w:r>
              <w:rPr>
                <w:rFonts w:ascii="Helvetica" w:hAnsi="Helvetica"/>
                <w:color w:val="333333"/>
                <w:sz w:val="18"/>
                <w:szCs w:val="18"/>
              </w:rPr>
              <w:t> </w:t>
            </w:r>
            <w:r>
              <w:rPr>
                <w:rStyle w:val="ng-binding"/>
                <w:rFonts w:ascii="Helvetica" w:hAnsi="Helvetica"/>
                <w:color w:val="333333"/>
                <w:sz w:val="18"/>
                <w:szCs w:val="18"/>
              </w:rPr>
              <w:t>Todo</w:t>
            </w:r>
          </w:p>
          <w:p w14:paraId="282E4D52" w14:textId="77777777" w:rsidR="00E43B15" w:rsidRDefault="00E43B15" w:rsidP="00E43B15">
            <w:pPr>
              <w:pStyle w:val="ListParagraph"/>
              <w:ind w:left="0"/>
            </w:pPr>
          </w:p>
        </w:tc>
      </w:tr>
      <w:tr w:rsidR="00E43B15" w14:paraId="0BA40047" w14:textId="77777777" w:rsidTr="00E43B15">
        <w:tc>
          <w:tcPr>
            <w:tcW w:w="8573" w:type="dxa"/>
          </w:tcPr>
          <w:p w14:paraId="158DD351" w14:textId="77777777" w:rsidR="0001492E" w:rsidRDefault="0001492E" w:rsidP="0001492E">
            <w:pPr>
              <w:jc w:val="left"/>
              <w:rPr>
                <w:rFonts w:ascii="Lato" w:hAnsi="Lato"/>
                <w:b/>
                <w:bCs/>
                <w:color w:val="333333"/>
                <w:sz w:val="18"/>
                <w:szCs w:val="18"/>
              </w:rPr>
            </w:pPr>
            <w:proofErr w:type="spellStart"/>
            <w:r>
              <w:rPr>
                <w:rFonts w:ascii="Lato" w:hAnsi="Lato"/>
                <w:b/>
                <w:bCs/>
                <w:color w:val="333333"/>
                <w:sz w:val="18"/>
                <w:szCs w:val="18"/>
              </w:rPr>
              <w:t>DeleteObjectImplementation</w:t>
            </w:r>
            <w:proofErr w:type="spellEnd"/>
          </w:p>
          <w:p w14:paraId="7CF07F19" w14:textId="77777777" w:rsidR="0001492E" w:rsidRDefault="0001492E" w:rsidP="0001492E">
            <w:pPr>
              <w:shd w:val="clear" w:color="auto" w:fill="DEDEDE"/>
              <w:rPr>
                <w:rFonts w:ascii="Helvetica" w:hAnsi="Helvetica"/>
                <w:color w:val="333333"/>
                <w:sz w:val="18"/>
                <w:szCs w:val="18"/>
              </w:rPr>
            </w:pPr>
            <w:r>
              <w:rPr>
                <w:rFonts w:ascii="Helvetica" w:hAnsi="Helvetica"/>
                <w:color w:val="333333"/>
                <w:sz w:val="18"/>
                <w:szCs w:val="18"/>
              </w:rPr>
              <w:t>Delete an object from the database. It returns null if the desired object does not exist.</w:t>
            </w:r>
          </w:p>
          <w:p w14:paraId="3148D686" w14:textId="77777777" w:rsidR="0001492E" w:rsidRDefault="0001492E" w:rsidP="0001492E">
            <w:pPr>
              <w:shd w:val="clear" w:color="auto" w:fill="DEDEDE"/>
              <w:rPr>
                <w:rFonts w:ascii="Helvetica" w:hAnsi="Helvetica"/>
                <w:color w:val="333333"/>
                <w:sz w:val="18"/>
                <w:szCs w:val="18"/>
              </w:rPr>
            </w:pPr>
            <w:r>
              <w:rPr>
                <w:rStyle w:val="Strong"/>
                <w:rFonts w:ascii="Helvetica" w:hAnsi="Helvetica"/>
                <w:color w:val="333333"/>
                <w:sz w:val="18"/>
                <w:szCs w:val="18"/>
              </w:rPr>
              <w:t>Parameters</w:t>
            </w:r>
          </w:p>
          <w:p w14:paraId="525A90A5" w14:textId="77777777" w:rsidR="0001492E" w:rsidRDefault="0001492E" w:rsidP="0001492E">
            <w:pPr>
              <w:shd w:val="clear" w:color="auto" w:fill="DEDEDE"/>
              <w:rPr>
                <w:rFonts w:ascii="Helvetica" w:hAnsi="Helvetica"/>
                <w:color w:val="333333"/>
                <w:sz w:val="18"/>
                <w:szCs w:val="18"/>
              </w:rPr>
            </w:pPr>
            <w:r>
              <w:rPr>
                <w:rStyle w:val="ng-binding"/>
                <w:rFonts w:ascii="Helvetica" w:hAnsi="Helvetica"/>
                <w:color w:val="333333"/>
                <w:sz w:val="18"/>
                <w:szCs w:val="18"/>
              </w:rPr>
              <w:t>todo</w:t>
            </w:r>
            <w:r>
              <w:rPr>
                <w:rFonts w:ascii="Helvetica" w:hAnsi="Helvetica"/>
                <w:color w:val="333333"/>
                <w:sz w:val="18"/>
                <w:szCs w:val="18"/>
              </w:rPr>
              <w:t> </w:t>
            </w:r>
            <w:proofErr w:type="spellStart"/>
            <w:r>
              <w:rPr>
                <w:rStyle w:val="ng-binding"/>
                <w:rFonts w:ascii="Helvetica" w:hAnsi="Helvetica"/>
                <w:color w:val="333333"/>
                <w:sz w:val="18"/>
                <w:szCs w:val="18"/>
              </w:rPr>
              <w:t>Todo</w:t>
            </w:r>
            <w:proofErr w:type="spellEnd"/>
          </w:p>
          <w:p w14:paraId="776BEC18" w14:textId="77777777" w:rsidR="0001492E" w:rsidRDefault="0001492E" w:rsidP="0001492E">
            <w:pPr>
              <w:shd w:val="clear" w:color="auto" w:fill="DEDEDE"/>
              <w:rPr>
                <w:rFonts w:ascii="Helvetica" w:hAnsi="Helvetica"/>
                <w:color w:val="333333"/>
                <w:sz w:val="18"/>
                <w:szCs w:val="18"/>
              </w:rPr>
            </w:pPr>
            <w:r>
              <w:rPr>
                <w:rStyle w:val="Strong"/>
                <w:rFonts w:ascii="Helvetica" w:hAnsi="Helvetica"/>
                <w:color w:val="333333"/>
                <w:sz w:val="18"/>
                <w:szCs w:val="18"/>
              </w:rPr>
              <w:t>Return:</w:t>
            </w:r>
            <w:r>
              <w:rPr>
                <w:rFonts w:ascii="Helvetica" w:hAnsi="Helvetica"/>
                <w:color w:val="333333"/>
                <w:sz w:val="18"/>
                <w:szCs w:val="18"/>
              </w:rPr>
              <w:t> </w:t>
            </w:r>
            <w:r>
              <w:rPr>
                <w:rStyle w:val="ng-binding"/>
                <w:rFonts w:ascii="Helvetica" w:hAnsi="Helvetica"/>
                <w:color w:val="333333"/>
                <w:sz w:val="18"/>
                <w:szCs w:val="18"/>
              </w:rPr>
              <w:t>Todo</w:t>
            </w:r>
          </w:p>
          <w:p w14:paraId="59CC3F44" w14:textId="77777777" w:rsidR="00E43B15" w:rsidRDefault="00E43B15" w:rsidP="00E43B15">
            <w:pPr>
              <w:pStyle w:val="ListParagraph"/>
              <w:ind w:left="0"/>
            </w:pPr>
          </w:p>
        </w:tc>
      </w:tr>
      <w:tr w:rsidR="00E43B15" w14:paraId="226216AE" w14:textId="77777777" w:rsidTr="00E43B15">
        <w:tc>
          <w:tcPr>
            <w:tcW w:w="8573" w:type="dxa"/>
          </w:tcPr>
          <w:p w14:paraId="402274C3" w14:textId="5E36FBD1" w:rsidR="0001492E" w:rsidRDefault="0001492E" w:rsidP="0001492E">
            <w:pPr>
              <w:jc w:val="left"/>
              <w:rPr>
                <w:rFonts w:ascii="Lato" w:hAnsi="Lato"/>
                <w:b/>
                <w:bCs/>
                <w:color w:val="333333"/>
                <w:sz w:val="18"/>
                <w:szCs w:val="18"/>
              </w:rPr>
            </w:pPr>
            <w:proofErr w:type="spellStart"/>
            <w:r>
              <w:rPr>
                <w:rFonts w:ascii="Lato" w:hAnsi="Lato"/>
                <w:b/>
                <w:bCs/>
                <w:color w:val="333333"/>
                <w:sz w:val="18"/>
                <w:szCs w:val="18"/>
              </w:rPr>
              <w:t>UpdateObject</w:t>
            </w:r>
            <w:proofErr w:type="spellEnd"/>
          </w:p>
          <w:p w14:paraId="04E63FC0" w14:textId="77777777" w:rsidR="0001492E" w:rsidRDefault="0001492E" w:rsidP="0001492E">
            <w:pPr>
              <w:shd w:val="clear" w:color="auto" w:fill="DEDEDE"/>
              <w:rPr>
                <w:rFonts w:ascii="Helvetica" w:hAnsi="Helvetica"/>
                <w:color w:val="333333"/>
                <w:sz w:val="18"/>
                <w:szCs w:val="18"/>
              </w:rPr>
            </w:pPr>
            <w:r>
              <w:rPr>
                <w:rFonts w:ascii="Helvetica" w:hAnsi="Helvetica"/>
                <w:color w:val="333333"/>
                <w:sz w:val="18"/>
                <w:szCs w:val="18"/>
              </w:rPr>
              <w:t>Update an object in the database. It returns null if the desired object does not exist.</w:t>
            </w:r>
          </w:p>
          <w:p w14:paraId="1028533D" w14:textId="77777777" w:rsidR="0001492E" w:rsidRDefault="0001492E" w:rsidP="0001492E">
            <w:pPr>
              <w:shd w:val="clear" w:color="auto" w:fill="DEDEDE"/>
              <w:rPr>
                <w:rFonts w:ascii="Helvetica" w:hAnsi="Helvetica"/>
                <w:color w:val="333333"/>
                <w:sz w:val="18"/>
                <w:szCs w:val="18"/>
              </w:rPr>
            </w:pPr>
            <w:r>
              <w:rPr>
                <w:rStyle w:val="Strong"/>
                <w:rFonts w:ascii="Helvetica" w:hAnsi="Helvetica"/>
                <w:color w:val="333333"/>
                <w:sz w:val="18"/>
                <w:szCs w:val="18"/>
              </w:rPr>
              <w:t>Parameters</w:t>
            </w:r>
          </w:p>
          <w:p w14:paraId="760DFE42" w14:textId="77777777" w:rsidR="0001492E" w:rsidRDefault="0001492E" w:rsidP="0001492E">
            <w:pPr>
              <w:shd w:val="clear" w:color="auto" w:fill="DEDEDE"/>
              <w:rPr>
                <w:rFonts w:ascii="Helvetica" w:hAnsi="Helvetica"/>
                <w:color w:val="333333"/>
                <w:sz w:val="18"/>
                <w:szCs w:val="18"/>
              </w:rPr>
            </w:pPr>
            <w:r>
              <w:rPr>
                <w:rStyle w:val="ng-binding"/>
                <w:rFonts w:ascii="Helvetica" w:hAnsi="Helvetica"/>
                <w:color w:val="333333"/>
                <w:sz w:val="18"/>
                <w:szCs w:val="18"/>
              </w:rPr>
              <w:t>todo</w:t>
            </w:r>
            <w:r>
              <w:rPr>
                <w:rFonts w:ascii="Helvetica" w:hAnsi="Helvetica"/>
                <w:color w:val="333333"/>
                <w:sz w:val="18"/>
                <w:szCs w:val="18"/>
              </w:rPr>
              <w:t> </w:t>
            </w:r>
            <w:proofErr w:type="spellStart"/>
            <w:r>
              <w:rPr>
                <w:rStyle w:val="ng-binding"/>
                <w:rFonts w:ascii="Helvetica" w:hAnsi="Helvetica"/>
                <w:color w:val="333333"/>
                <w:sz w:val="18"/>
                <w:szCs w:val="18"/>
              </w:rPr>
              <w:t>Todo</w:t>
            </w:r>
            <w:proofErr w:type="spellEnd"/>
          </w:p>
          <w:p w14:paraId="11E02589" w14:textId="77777777" w:rsidR="0001492E" w:rsidRDefault="0001492E" w:rsidP="0001492E">
            <w:pPr>
              <w:shd w:val="clear" w:color="auto" w:fill="DEDEDE"/>
              <w:rPr>
                <w:rFonts w:ascii="Helvetica" w:hAnsi="Helvetica"/>
                <w:color w:val="333333"/>
                <w:sz w:val="18"/>
                <w:szCs w:val="18"/>
              </w:rPr>
            </w:pPr>
            <w:r>
              <w:rPr>
                <w:rStyle w:val="Strong"/>
                <w:rFonts w:ascii="Helvetica" w:hAnsi="Helvetica"/>
                <w:color w:val="333333"/>
                <w:sz w:val="18"/>
                <w:szCs w:val="18"/>
              </w:rPr>
              <w:t>Return:</w:t>
            </w:r>
            <w:r>
              <w:rPr>
                <w:rFonts w:ascii="Helvetica" w:hAnsi="Helvetica"/>
                <w:color w:val="333333"/>
                <w:sz w:val="18"/>
                <w:szCs w:val="18"/>
              </w:rPr>
              <w:t> </w:t>
            </w:r>
            <w:r>
              <w:rPr>
                <w:rStyle w:val="ng-binding"/>
                <w:rFonts w:ascii="Helvetica" w:hAnsi="Helvetica"/>
                <w:color w:val="333333"/>
                <w:sz w:val="18"/>
                <w:szCs w:val="18"/>
              </w:rPr>
              <w:t>Todo</w:t>
            </w:r>
          </w:p>
          <w:p w14:paraId="2DAB5ED7" w14:textId="77777777" w:rsidR="00E43B15" w:rsidRDefault="00E43B15" w:rsidP="00E43B15">
            <w:pPr>
              <w:pStyle w:val="ListParagraph"/>
              <w:ind w:left="0"/>
            </w:pPr>
          </w:p>
        </w:tc>
      </w:tr>
      <w:tr w:rsidR="00E43B15" w14:paraId="0DAE7C6E" w14:textId="77777777" w:rsidTr="00E43B15">
        <w:tc>
          <w:tcPr>
            <w:tcW w:w="8573" w:type="dxa"/>
          </w:tcPr>
          <w:p w14:paraId="13F2A1BB" w14:textId="1DE9F370" w:rsidR="000F1233" w:rsidRDefault="000F1233" w:rsidP="000F1233">
            <w:pPr>
              <w:jc w:val="left"/>
              <w:rPr>
                <w:rFonts w:ascii="Lato" w:hAnsi="Lato"/>
                <w:b/>
                <w:bCs/>
                <w:color w:val="333333"/>
                <w:sz w:val="18"/>
                <w:szCs w:val="18"/>
              </w:rPr>
            </w:pPr>
            <w:proofErr w:type="spellStart"/>
            <w:r>
              <w:rPr>
                <w:rFonts w:ascii="Lato" w:hAnsi="Lato"/>
                <w:b/>
                <w:bCs/>
                <w:color w:val="333333"/>
                <w:sz w:val="18"/>
                <w:szCs w:val="18"/>
              </w:rPr>
              <w:t>FetchAllObjects</w:t>
            </w:r>
            <w:proofErr w:type="spellEnd"/>
          </w:p>
          <w:p w14:paraId="5E332BFE" w14:textId="77777777" w:rsidR="000F1233" w:rsidRDefault="000F1233" w:rsidP="000F1233">
            <w:pPr>
              <w:shd w:val="clear" w:color="auto" w:fill="DEDEDE"/>
              <w:rPr>
                <w:rFonts w:ascii="Helvetica" w:hAnsi="Helvetica"/>
                <w:color w:val="333333"/>
                <w:sz w:val="18"/>
                <w:szCs w:val="18"/>
              </w:rPr>
            </w:pPr>
            <w:r>
              <w:rPr>
                <w:rFonts w:ascii="Helvetica" w:hAnsi="Helvetica"/>
                <w:color w:val="333333"/>
                <w:sz w:val="18"/>
                <w:szCs w:val="18"/>
              </w:rPr>
              <w:t>Get the list of objects in the database.</w:t>
            </w:r>
          </w:p>
          <w:p w14:paraId="6C2B9DCA" w14:textId="77777777" w:rsidR="000F1233" w:rsidRDefault="000F1233" w:rsidP="000F1233">
            <w:pPr>
              <w:shd w:val="clear" w:color="auto" w:fill="DEDEDE"/>
              <w:rPr>
                <w:rFonts w:ascii="Helvetica" w:hAnsi="Helvetica"/>
                <w:color w:val="333333"/>
                <w:sz w:val="18"/>
                <w:szCs w:val="18"/>
              </w:rPr>
            </w:pPr>
            <w:r>
              <w:rPr>
                <w:rStyle w:val="Strong"/>
                <w:rFonts w:ascii="Helvetica" w:hAnsi="Helvetica"/>
                <w:color w:val="333333"/>
                <w:sz w:val="18"/>
                <w:szCs w:val="18"/>
              </w:rPr>
              <w:t>Parameters</w:t>
            </w:r>
          </w:p>
          <w:p w14:paraId="60514B83" w14:textId="77777777" w:rsidR="000F1233" w:rsidRDefault="000F1233" w:rsidP="000F1233">
            <w:pPr>
              <w:shd w:val="clear" w:color="auto" w:fill="DEDEDE"/>
              <w:rPr>
                <w:rFonts w:ascii="Helvetica" w:hAnsi="Helvetica"/>
                <w:color w:val="333333"/>
                <w:sz w:val="18"/>
                <w:szCs w:val="18"/>
              </w:rPr>
            </w:pPr>
            <w:r>
              <w:rPr>
                <w:rStyle w:val="ng-binding"/>
                <w:rFonts w:ascii="Helvetica" w:hAnsi="Helvetica"/>
                <w:color w:val="333333"/>
                <w:sz w:val="18"/>
                <w:szCs w:val="18"/>
              </w:rPr>
              <w:t>userId</w:t>
            </w:r>
            <w:r>
              <w:rPr>
                <w:rFonts w:ascii="Helvetica" w:hAnsi="Helvetica"/>
                <w:color w:val="333333"/>
                <w:sz w:val="18"/>
                <w:szCs w:val="18"/>
              </w:rPr>
              <w:t> </w:t>
            </w:r>
            <w:r>
              <w:rPr>
                <w:rStyle w:val="ng-binding"/>
                <w:rFonts w:ascii="Helvetica" w:hAnsi="Helvetica"/>
                <w:color w:val="333333"/>
                <w:sz w:val="18"/>
                <w:szCs w:val="18"/>
              </w:rPr>
              <w:t>String</w:t>
            </w:r>
          </w:p>
          <w:p w14:paraId="29CAC79E" w14:textId="77777777" w:rsidR="000F1233" w:rsidRDefault="000F1233" w:rsidP="000F1233">
            <w:pPr>
              <w:shd w:val="clear" w:color="auto" w:fill="DEDEDE"/>
              <w:rPr>
                <w:rFonts w:ascii="Helvetica" w:hAnsi="Helvetica"/>
                <w:color w:val="333333"/>
                <w:sz w:val="18"/>
                <w:szCs w:val="18"/>
              </w:rPr>
            </w:pPr>
            <w:r>
              <w:rPr>
                <w:rStyle w:val="Strong"/>
                <w:rFonts w:ascii="Helvetica" w:hAnsi="Helvetica"/>
                <w:color w:val="333333"/>
                <w:sz w:val="18"/>
                <w:szCs w:val="18"/>
              </w:rPr>
              <w:t>Return:</w:t>
            </w:r>
            <w:r>
              <w:rPr>
                <w:rFonts w:ascii="Helvetica" w:hAnsi="Helvetica"/>
                <w:color w:val="333333"/>
                <w:sz w:val="18"/>
                <w:szCs w:val="18"/>
              </w:rPr>
              <w:t> </w:t>
            </w:r>
            <w:proofErr w:type="gramStart"/>
            <w:r>
              <w:rPr>
                <w:rStyle w:val="ng-binding"/>
                <w:rFonts w:ascii="Helvetica" w:hAnsi="Helvetica"/>
                <w:color w:val="333333"/>
                <w:sz w:val="18"/>
                <w:szCs w:val="18"/>
              </w:rPr>
              <w:t>Todo[</w:t>
            </w:r>
            <w:proofErr w:type="gramEnd"/>
            <w:r>
              <w:rPr>
                <w:rStyle w:val="ng-binding"/>
                <w:rFonts w:ascii="Helvetica" w:hAnsi="Helvetica"/>
                <w:color w:val="333333"/>
                <w:sz w:val="18"/>
                <w:szCs w:val="18"/>
              </w:rPr>
              <w:t>]</w:t>
            </w:r>
          </w:p>
          <w:p w14:paraId="280CCA02" w14:textId="77777777" w:rsidR="00E43B15" w:rsidRDefault="00E43B15" w:rsidP="00E43B15">
            <w:pPr>
              <w:pStyle w:val="ListParagraph"/>
              <w:ind w:left="0"/>
            </w:pPr>
          </w:p>
        </w:tc>
      </w:tr>
    </w:tbl>
    <w:p w14:paraId="3EA956EB" w14:textId="571E1DF1" w:rsidR="008A4599" w:rsidRDefault="00B5226B" w:rsidP="001B4ED5">
      <w:pPr>
        <w:pStyle w:val="ListParagraph"/>
        <w:numPr>
          <w:ilvl w:val="0"/>
          <w:numId w:val="13"/>
        </w:numPr>
        <w:jc w:val="left"/>
      </w:pPr>
      <w:r>
        <w:t>After you</w:t>
      </w:r>
      <w:r w:rsidR="002406F0">
        <w:t xml:space="preserve"> have</w:t>
      </w:r>
      <w:r>
        <w:t xml:space="preserve"> finished defining the microservice in the Client-page</w:t>
      </w:r>
      <w:r w:rsidR="00E44843">
        <w:t xml:space="preserve">, the project is created. After you landed in the </w:t>
      </w:r>
      <w:hyperlink r:id="rId11" w:history="1">
        <w:r w:rsidR="00E44843">
          <w:rPr>
            <w:rStyle w:val="Hyperlink"/>
          </w:rPr>
          <w:t>http://crowdcode5.herokuapp.com/</w:t>
        </w:r>
      </w:hyperlink>
      <w:r w:rsidR="00E44843">
        <w:t xml:space="preserve"> , I</w:t>
      </w:r>
      <w:r w:rsidR="00E44843" w:rsidRPr="00E44843">
        <w:t xml:space="preserve">n the welcome page at the end Crowd Microservices has a "Get Started" button which route you to the </w:t>
      </w:r>
      <w:r w:rsidR="00E44843">
        <w:t xml:space="preserve">defined project which you defined in the client request (the name you choose in the first input text in the Client-request as your project name) </w:t>
      </w:r>
      <w:r w:rsidR="00E44843" w:rsidRPr="00E44843">
        <w:t xml:space="preserve">. </w:t>
      </w:r>
      <w:r w:rsidR="001B4ED5">
        <w:t xml:space="preserve">For instance, you created a project with name “todo” in your client request, so when you click on the </w:t>
      </w:r>
      <w:r w:rsidR="001B4ED5" w:rsidRPr="00E44843">
        <w:t>"Get Started" button</w:t>
      </w:r>
      <w:r w:rsidR="001B4ED5">
        <w:t xml:space="preserve">, you must route to URL like </w:t>
      </w:r>
      <w:hyperlink r:id="rId12" w:history="1">
        <w:r w:rsidR="001B4ED5" w:rsidRPr="0083112B">
          <w:rPr>
            <w:rStyle w:val="Hyperlink"/>
          </w:rPr>
          <w:t>http://crowdcode5.herokuapp.com/</w:t>
        </w:r>
        <w:r w:rsidR="001B4ED5" w:rsidRPr="0083112B">
          <w:rPr>
            <w:rStyle w:val="Hyperlink"/>
          </w:rPr>
          <w:t>todo</w:t>
        </w:r>
      </w:hyperlink>
      <w:r w:rsidR="001B4ED5">
        <w:t xml:space="preserve"> . The pattern would be </w:t>
      </w:r>
      <w:hyperlink r:id="rId13" w:history="1">
        <w:r w:rsidR="001B4ED5" w:rsidRPr="0083112B">
          <w:rPr>
            <w:rStyle w:val="Hyperlink"/>
          </w:rPr>
          <w:t>http://crowdcode5.herokuapp.com/</w:t>
        </w:r>
        <w:r w:rsidR="001B4ED5" w:rsidRPr="0083112B">
          <w:rPr>
            <w:rStyle w:val="Hyperlink"/>
          </w:rPr>
          <w:t>_PROJECT_NAME</w:t>
        </w:r>
      </w:hyperlink>
      <w:r w:rsidR="00B67A47">
        <w:t xml:space="preserve"> . Every time you create a new project in the Client-request you must correct the URL</w:t>
      </w:r>
      <w:r w:rsidR="00E4126A">
        <w:t xml:space="preserve"> that “Get Started” button routes you.</w:t>
      </w:r>
    </w:p>
    <w:p w14:paraId="2A103233" w14:textId="64EE3E93" w:rsidR="00017EB2" w:rsidRPr="00017EB2" w:rsidRDefault="00017EB2" w:rsidP="00017EB2">
      <w:pPr>
        <w:pStyle w:val="ListParagraph"/>
        <w:numPr>
          <w:ilvl w:val="0"/>
          <w:numId w:val="13"/>
        </w:numPr>
        <w:jc w:val="left"/>
        <w:rPr>
          <w:sz w:val="26"/>
        </w:rPr>
      </w:pPr>
      <w:r w:rsidRPr="00017EB2">
        <w:rPr>
          <w:sz w:val="26"/>
        </w:rPr>
        <w:t xml:space="preserve">For working with the </w:t>
      </w:r>
      <w:r w:rsidRPr="00017EB2">
        <w:t>system,</w:t>
      </w:r>
      <w:r w:rsidRPr="00017EB2">
        <w:rPr>
          <w:sz w:val="26"/>
        </w:rPr>
        <w:t xml:space="preserve"> you need at least two workers. It makes sense for improving the quality of code and avoiding malicious activity the contribution reviewed by another worker. When testing the environment, we usually simulate two workers by using two browsers with two separate accounts.</w:t>
      </w:r>
    </w:p>
    <w:p w14:paraId="396F7BBF" w14:textId="77777777" w:rsidR="00017EB2" w:rsidRDefault="00017EB2" w:rsidP="00017EB2">
      <w:pPr>
        <w:pStyle w:val="ListParagraph"/>
        <w:ind w:left="360"/>
        <w:jc w:val="left"/>
      </w:pPr>
    </w:p>
    <w:p w14:paraId="60456A20" w14:textId="77777777" w:rsidR="001B4ED5" w:rsidRDefault="001B4ED5" w:rsidP="001B4ED5">
      <w:pPr>
        <w:pStyle w:val="ListParagraph"/>
        <w:ind w:left="360"/>
        <w:jc w:val="left"/>
      </w:pPr>
    </w:p>
    <w:p w14:paraId="7098BA6F" w14:textId="66D07538" w:rsidR="008A4599" w:rsidRDefault="008A4599" w:rsidP="008A4599">
      <w:pPr>
        <w:jc w:val="left"/>
      </w:pPr>
    </w:p>
    <w:p w14:paraId="253E4E16" w14:textId="77777777" w:rsidR="009C30D7" w:rsidRDefault="00E929F3" w:rsidP="00E929F3">
      <w:pPr>
        <w:pStyle w:val="Heading2"/>
      </w:pPr>
      <w:r>
        <w:t>Microtasks</w:t>
      </w:r>
    </w:p>
    <w:p w14:paraId="62467370" w14:textId="3B0E067A" w:rsidR="00E929F3" w:rsidRDefault="00E929F3" w:rsidP="00E929F3">
      <w:r w:rsidRPr="00E929F3">
        <w:t xml:space="preserve">After a client has completed a client request, they may then submit </w:t>
      </w:r>
      <w:r w:rsidR="00BA0D85">
        <w:t>the</w:t>
      </w:r>
      <w:r w:rsidRPr="00E929F3">
        <w:t xml:space="preserve"> client request to generate a new </w:t>
      </w:r>
      <w:r>
        <w:t>Crowd</w:t>
      </w:r>
      <w:r w:rsidRPr="00E929F3">
        <w:t xml:space="preserve"> Microservices project. </w:t>
      </w:r>
      <w:r>
        <w:t>S</w:t>
      </w:r>
      <w:r w:rsidRPr="00E929F3">
        <w:t xml:space="preserve">ubmitting a client request generates an initial set of microtasks, generating an Implement Function Behavior microtask for each endpoint function. </w:t>
      </w:r>
      <w:r w:rsidR="00BA0D85">
        <w:t>The c</w:t>
      </w:r>
      <w:r>
        <w:t>rowd</w:t>
      </w:r>
      <w:r w:rsidRPr="00E929F3">
        <w:t xml:space="preserve"> may then log into the project to begin completing microtasks. As workers complete microtasks, additional microtasks are automatically generated by the system to review contributions, continue work on each function, and implement any new functions requested by crowd workers.</w:t>
      </w:r>
    </w:p>
    <w:p w14:paraId="43C77A89" w14:textId="77777777" w:rsidR="00ED6A49" w:rsidRDefault="00ED6A49" w:rsidP="008131AE">
      <w:r>
        <w:t>Crowd Microservices automatically generates microtasks based on the current state of submitted work. After a client request defines endpoints, the system automatically generates a function and microtask to begin work on each. After an Implement Function Behavior microtask is submitted, the system automatically creates a Review microtask. After a Review microtask is submitted, an Implement Function Behavior is generated to continue work, if the contributor has not indicated that work is complete. If a review of an Implement Function Behavior contribution indicates issues that need to be fixed, a new Implement Function Behavior microtask is generated, which includes the issue and an instruction to fix it. After a microtask is generated, it is added to a queue. When a worker fetches a microtask, the system automatically assigns the worker the next microtask and removes it from the queue.</w:t>
      </w:r>
    </w:p>
    <w:p w14:paraId="56B4B45B" w14:textId="77777777" w:rsidR="000E6341" w:rsidRDefault="000E6341" w:rsidP="000E6341">
      <w:pPr>
        <w:pStyle w:val="Heading2"/>
      </w:pPr>
      <w:r>
        <w:t>Microservices Deployment</w:t>
      </w:r>
    </w:p>
    <w:p w14:paraId="6D77F80C" w14:textId="61979A01" w:rsidR="000E6341" w:rsidRDefault="000E6341" w:rsidP="000E6341">
      <w:r w:rsidRPr="000E6341">
        <w:t>After the crowd finishes the implementation of a microservice, the client may choose to create and deploy the microservice to a hosting</w:t>
      </w:r>
      <w:r w:rsidR="002406F0">
        <w:t xml:space="preserve"> provider</w:t>
      </w:r>
      <w:r w:rsidRPr="000E6341">
        <w:t xml:space="preserve">. Invoking the </w:t>
      </w:r>
      <w:r w:rsidR="00BA0D85">
        <w:t>Deploy</w:t>
      </w:r>
      <w:r w:rsidRPr="000E6341">
        <w:t xml:space="preserve"> command first creates a new node.js GitHub project which includes each function implemented by the crowd. For endpoint functions, the environment automatically generates an HTTP request handler function for the endpoint. Each endpoint then contains the implementation of the function defined by the crowd.</w:t>
      </w:r>
    </w:p>
    <w:p w14:paraId="2E73E144" w14:textId="38F6F967" w:rsidR="00471532" w:rsidRDefault="00435CFC" w:rsidP="002B2D50">
      <w:r w:rsidRPr="00435CFC">
        <w:t xml:space="preserve">Next, this GitHub project is deployed to a hosting site. In </w:t>
      </w:r>
      <w:r>
        <w:t>Crowd Microservices</w:t>
      </w:r>
      <w:r w:rsidRPr="00435CFC">
        <w:t xml:space="preserve">, projects are deployed to the Heroku hosting site. A new project instance is created, and the project deployed. After this process has been completed, </w:t>
      </w:r>
      <w:r w:rsidR="00BA0D85">
        <w:t>anyone</w:t>
      </w:r>
      <w:r w:rsidRPr="00435CFC">
        <w:t xml:space="preserve"> </w:t>
      </w:r>
      <w:r w:rsidR="00BA0D85">
        <w:t>may use</w:t>
      </w:r>
      <w:r w:rsidRPr="00435CFC">
        <w:t xml:space="preserve"> the </w:t>
      </w:r>
      <w:r w:rsidRPr="00435CFC">
        <w:lastRenderedPageBreak/>
        <w:t>completed microservice by making HTTP requests against the publicly available microservice.</w:t>
      </w:r>
    </w:p>
    <w:p w14:paraId="7FF852B5" w14:textId="0FAAAE9A" w:rsidR="00B5226B" w:rsidRDefault="002406F0" w:rsidP="00B5226B">
      <w:r>
        <w:t>Here are some hints for deploying projects with Crowd Microservices:</w:t>
      </w:r>
    </w:p>
    <w:p w14:paraId="4D32B0E9" w14:textId="448EFC05" w:rsidR="00174828" w:rsidRDefault="00174828" w:rsidP="00B70C59">
      <w:pPr>
        <w:pStyle w:val="ListParagraph"/>
        <w:numPr>
          <w:ilvl w:val="0"/>
          <w:numId w:val="15"/>
        </w:numPr>
      </w:pPr>
      <w:r>
        <w:t xml:space="preserve">After you finish defining the endpoints in the client request, Crowd Microservices needs to be restarted. </w:t>
      </w:r>
      <w:r w:rsidR="002406F0">
        <w:t xml:space="preserve">You can contact Emad to </w:t>
      </w:r>
      <w:r w:rsidR="00166A54">
        <w:t xml:space="preserve">restart the </w:t>
      </w:r>
      <w:r w:rsidR="007B1DF0">
        <w:t>server,</w:t>
      </w:r>
      <w:r w:rsidR="00166A54">
        <w:t xml:space="preserve"> which is hosted on Heroku, or </w:t>
      </w:r>
      <w:r w:rsidR="002406F0">
        <w:t>we</w:t>
      </w:r>
      <w:r w:rsidR="00166A54">
        <w:t xml:space="preserve"> can give you permission for doing that yourself </w:t>
      </w:r>
      <w:r w:rsidR="002406F0">
        <w:t>through the</w:t>
      </w:r>
      <w:r w:rsidR="00166A54">
        <w:t xml:space="preserve"> GUI dashboard in Heroku. If you want to do it yourself, </w:t>
      </w:r>
      <w:r w:rsidR="002406F0">
        <w:t>we would need your Heroku username to give you permissions</w:t>
      </w:r>
      <w:r w:rsidR="00166A54">
        <w:t xml:space="preserve">.  </w:t>
      </w:r>
      <w:hyperlink r:id="rId14" w:history="1">
        <w:r w:rsidR="001B4ED5" w:rsidRPr="0083112B">
          <w:rPr>
            <w:rStyle w:val="Hyperlink"/>
          </w:rPr>
          <w:t>https://devcenter.heroku.com/</w:t>
        </w:r>
      </w:hyperlink>
      <w:r w:rsidR="00166A54">
        <w:t xml:space="preserve"> </w:t>
      </w:r>
    </w:p>
    <w:p w14:paraId="26B43A55" w14:textId="6772FAC6" w:rsidR="008C6AA7" w:rsidRDefault="008C6AA7" w:rsidP="00B70C59">
      <w:pPr>
        <w:pStyle w:val="ListParagraph"/>
        <w:numPr>
          <w:ilvl w:val="0"/>
          <w:numId w:val="15"/>
        </w:numPr>
      </w:pPr>
      <w:r w:rsidRPr="000E6341">
        <w:t>After the crowd finishes the</w:t>
      </w:r>
      <w:r w:rsidR="002406F0">
        <w:t>ir work</w:t>
      </w:r>
      <w:r>
        <w:t xml:space="preserve">, you can </w:t>
      </w:r>
      <w:r w:rsidR="002406F0">
        <w:t>push</w:t>
      </w:r>
      <w:r>
        <w:t xml:space="preserve"> their contribution </w:t>
      </w:r>
      <w:r w:rsidR="002406F0">
        <w:t>to a</w:t>
      </w:r>
      <w:r>
        <w:t xml:space="preserve"> GitHub repo. </w:t>
      </w:r>
      <w:r w:rsidR="002406F0">
        <w:t>Crowd Microservices offers</w:t>
      </w:r>
      <w:r>
        <w:t xml:space="preserve"> a template Node.js project (similar to </w:t>
      </w:r>
      <w:hyperlink r:id="rId15" w:history="1">
        <w:r w:rsidRPr="00446ED1">
          <w:rPr>
            <w:rStyle w:val="Hyperlink"/>
          </w:rPr>
          <w:t>https://github.com/eaghayi/crowd-todo-microservices</w:t>
        </w:r>
      </w:hyperlink>
      <w:r>
        <w:t xml:space="preserve">) to create as </w:t>
      </w:r>
      <w:r w:rsidR="007B1DF0">
        <w:t xml:space="preserve">an </w:t>
      </w:r>
      <w:r>
        <w:t xml:space="preserve">empty project on your GitHub account. </w:t>
      </w:r>
      <w:r w:rsidR="002406F0">
        <w:t xml:space="preserve">Before invoking the push command, you should clone this project to create a new repo. </w:t>
      </w:r>
      <w:r>
        <w:t xml:space="preserve">it needs your GitHub user name, repository name, and a token. You might send them to </w:t>
      </w:r>
      <w:r w:rsidR="007B1DF0">
        <w:t>us,</w:t>
      </w:r>
      <w:r>
        <w:t xml:space="preserve"> and we will </w:t>
      </w:r>
      <w:r w:rsidR="00D24D25">
        <w:t xml:space="preserve">add your information as a valid user in Crowd Microservices. </w:t>
      </w:r>
      <w:r>
        <w:t xml:space="preserve"> </w:t>
      </w:r>
    </w:p>
    <w:p w14:paraId="65837A51" w14:textId="3258D262" w:rsidR="00B5226B" w:rsidRDefault="002406F0" w:rsidP="00647301">
      <w:pPr>
        <w:pStyle w:val="ListParagraph"/>
        <w:numPr>
          <w:ilvl w:val="0"/>
          <w:numId w:val="15"/>
        </w:numPr>
      </w:pPr>
      <w:r>
        <w:t>To</w:t>
      </w:r>
      <w:r w:rsidR="0006736E">
        <w:t xml:space="preserve"> </w:t>
      </w:r>
      <w:r>
        <w:t xml:space="preserve">push the code created by the crowd to </w:t>
      </w:r>
      <w:r w:rsidR="00174828">
        <w:t xml:space="preserve">GitHub, </w:t>
      </w:r>
      <w:r>
        <w:t>execute the following request</w:t>
      </w:r>
      <w:r w:rsidR="00174828">
        <w:t xml:space="preserve"> </w:t>
      </w:r>
      <w:hyperlink r:id="rId16" w:history="1">
        <w:r w:rsidR="00174828" w:rsidRPr="00446ED1">
          <w:rPr>
            <w:rStyle w:val="Hyperlink"/>
          </w:rPr>
          <w:t>http://crowdcode5.herokuapp.com/{project_name_you_selected_in_client_Request}/deploy</w:t>
        </w:r>
      </w:hyperlink>
      <w:r w:rsidR="00174828">
        <w:t xml:space="preserve">  </w:t>
      </w:r>
    </w:p>
    <w:p w14:paraId="148BB95E" w14:textId="77777777" w:rsidR="002406F0" w:rsidRDefault="002406F0" w:rsidP="002406F0">
      <w:pPr>
        <w:pStyle w:val="ListParagraph"/>
        <w:ind w:left="360"/>
      </w:pPr>
    </w:p>
    <w:p w14:paraId="2E95BFC0" w14:textId="2D4BEF2E" w:rsidR="004D73FE" w:rsidRDefault="002406F0" w:rsidP="004D73FE">
      <w:pPr>
        <w:pStyle w:val="Heading2"/>
      </w:pPr>
      <w:r>
        <w:t xml:space="preserve">Additional </w:t>
      </w:r>
      <w:r w:rsidR="004D73FE">
        <w:t>Resource</w:t>
      </w:r>
      <w:r>
        <w:t>s</w:t>
      </w:r>
    </w:p>
    <w:p w14:paraId="48D9D362" w14:textId="77777777" w:rsidR="004D73FE" w:rsidRDefault="00D66492" w:rsidP="004D73FE">
      <w:pPr>
        <w:pStyle w:val="ListParagraph"/>
        <w:numPr>
          <w:ilvl w:val="0"/>
          <w:numId w:val="11"/>
        </w:numPr>
      </w:pPr>
      <w:r>
        <w:t>Paper</w:t>
      </w:r>
      <w:r w:rsidR="004D73FE">
        <w:t xml:space="preserve">: </w:t>
      </w:r>
      <w:hyperlink r:id="rId17" w:history="1">
        <w:r w:rsidR="004D73FE" w:rsidRPr="00446ED1">
          <w:rPr>
            <w:rStyle w:val="Hyperlink"/>
          </w:rPr>
          <w:t>http://mason.gmu.edu/~eaghayi/papers/Eaghayi2019TSE.pdf</w:t>
        </w:r>
      </w:hyperlink>
    </w:p>
    <w:p w14:paraId="678F243A" w14:textId="77777777" w:rsidR="004D73FE" w:rsidRDefault="004D73FE" w:rsidP="004D73FE">
      <w:pPr>
        <w:pStyle w:val="ListParagraph"/>
        <w:numPr>
          <w:ilvl w:val="0"/>
          <w:numId w:val="11"/>
        </w:numPr>
      </w:pPr>
      <w:r>
        <w:t xml:space="preserve">Demo video on Crowd Microservices: </w:t>
      </w:r>
      <w:hyperlink r:id="rId18" w:history="1">
        <w:r w:rsidRPr="00446ED1">
          <w:rPr>
            <w:rStyle w:val="Hyperlink"/>
          </w:rPr>
          <w:t>https://youtu.be/qQeYOsRaxHc</w:t>
        </w:r>
      </w:hyperlink>
    </w:p>
    <w:p w14:paraId="796DA5CD" w14:textId="3FC392A0" w:rsidR="004D73FE" w:rsidRPr="002406F0" w:rsidRDefault="004D73FE" w:rsidP="004D73FE">
      <w:pPr>
        <w:pStyle w:val="ListParagraph"/>
        <w:numPr>
          <w:ilvl w:val="0"/>
          <w:numId w:val="11"/>
        </w:numPr>
        <w:jc w:val="left"/>
        <w:rPr>
          <w:rStyle w:val="Hyperlink"/>
          <w:color w:val="3A3A3A" w:themeColor="text2"/>
          <w:u w:val="none"/>
        </w:rPr>
      </w:pPr>
      <w:r>
        <w:t xml:space="preserve">Crowd Microservices </w:t>
      </w:r>
      <w:r w:rsidR="00ED7E71">
        <w:t>URL</w:t>
      </w:r>
      <w:r>
        <w:t xml:space="preserve">: </w:t>
      </w:r>
      <w:hyperlink r:id="rId19" w:history="1">
        <w:r>
          <w:rPr>
            <w:rStyle w:val="Hyperlink"/>
          </w:rPr>
          <w:t>http://crowdcode5.herokuapp.com/</w:t>
        </w:r>
      </w:hyperlink>
    </w:p>
    <w:p w14:paraId="7E7E966A" w14:textId="609C8DC2" w:rsidR="004D73FE" w:rsidRPr="008130EC" w:rsidRDefault="004D73FE" w:rsidP="004D73FE">
      <w:pPr>
        <w:pStyle w:val="ListParagraph"/>
        <w:numPr>
          <w:ilvl w:val="0"/>
          <w:numId w:val="11"/>
        </w:numPr>
        <w:jc w:val="left"/>
        <w:rPr>
          <w:rStyle w:val="Hyperlink"/>
          <w:color w:val="3A3A3A" w:themeColor="text2"/>
          <w:u w:val="none"/>
        </w:rPr>
      </w:pPr>
      <w:r>
        <w:t>Client-Request</w:t>
      </w:r>
      <w:r w:rsidR="00ED7E71">
        <w:t xml:space="preserve"> URL</w:t>
      </w:r>
      <w:r>
        <w:t xml:space="preserve">: </w:t>
      </w:r>
      <w:hyperlink r:id="rId20" w:history="1">
        <w:r>
          <w:rPr>
            <w:rStyle w:val="Hyperlink"/>
          </w:rPr>
          <w:t>http://crowdcode5.herokuapp.com/clientRequest</w:t>
        </w:r>
      </w:hyperlink>
    </w:p>
    <w:p w14:paraId="70F72576" w14:textId="60288AF5" w:rsidR="008130EC" w:rsidRDefault="008130EC" w:rsidP="008130EC">
      <w:pPr>
        <w:jc w:val="left"/>
      </w:pPr>
    </w:p>
    <w:p w14:paraId="595D64E8" w14:textId="7C094354" w:rsidR="004D73FE" w:rsidRPr="009A0AE7" w:rsidRDefault="002406F0" w:rsidP="002406F0">
      <w:pPr>
        <w:jc w:val="left"/>
      </w:pPr>
      <w:r>
        <w:t xml:space="preserve">If you have any questions, please contact Emad at </w:t>
      </w:r>
      <w:r w:rsidRPr="002406F0">
        <w:t>eaghayi@gmu.edu</w:t>
      </w:r>
    </w:p>
    <w:sectPr w:rsidR="004D73FE" w:rsidRPr="009A0AE7">
      <w:footerReference w:type="default" r:id="rId2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1A3E" w14:textId="77777777" w:rsidR="00646D09" w:rsidRDefault="00646D09">
      <w:pPr>
        <w:spacing w:after="0" w:line="240" w:lineRule="auto"/>
      </w:pPr>
      <w:r>
        <w:separator/>
      </w:r>
    </w:p>
  </w:endnote>
  <w:endnote w:type="continuationSeparator" w:id="0">
    <w:p w14:paraId="42FF764B" w14:textId="77777777" w:rsidR="00646D09" w:rsidRDefault="0064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14:paraId="6C516D02" w14:textId="77777777" w:rsidR="00FD3156" w:rsidRDefault="00140CB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EE435" w14:textId="77777777" w:rsidR="00646D09" w:rsidRDefault="00646D09">
      <w:pPr>
        <w:spacing w:after="0" w:line="240" w:lineRule="auto"/>
      </w:pPr>
      <w:r>
        <w:separator/>
      </w:r>
    </w:p>
  </w:footnote>
  <w:footnote w:type="continuationSeparator" w:id="0">
    <w:p w14:paraId="6276D430" w14:textId="77777777" w:rsidR="00646D09" w:rsidRDefault="0064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6806"/>
    <w:multiLevelType w:val="hybridMultilevel"/>
    <w:tmpl w:val="A4FE1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D63AB5"/>
    <w:multiLevelType w:val="hybridMultilevel"/>
    <w:tmpl w:val="DFF8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1247A"/>
    <w:multiLevelType w:val="hybridMultilevel"/>
    <w:tmpl w:val="DFBCE5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FD7B6E"/>
    <w:multiLevelType w:val="hybridMultilevel"/>
    <w:tmpl w:val="72407C1E"/>
    <w:lvl w:ilvl="0" w:tplc="C8CCB4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E4EF6"/>
    <w:multiLevelType w:val="hybridMultilevel"/>
    <w:tmpl w:val="23A8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3D1E49"/>
    <w:multiLevelType w:val="hybridMultilevel"/>
    <w:tmpl w:val="FCE6C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32"/>
    <w:rsid w:val="0001492E"/>
    <w:rsid w:val="00017EB2"/>
    <w:rsid w:val="00024364"/>
    <w:rsid w:val="00024EE5"/>
    <w:rsid w:val="0006736E"/>
    <w:rsid w:val="00071CC3"/>
    <w:rsid w:val="000B1FE5"/>
    <w:rsid w:val="000D4B72"/>
    <w:rsid w:val="000E6341"/>
    <w:rsid w:val="000F1233"/>
    <w:rsid w:val="0011310E"/>
    <w:rsid w:val="00140CB4"/>
    <w:rsid w:val="00153EA5"/>
    <w:rsid w:val="00166A54"/>
    <w:rsid w:val="00174828"/>
    <w:rsid w:val="0017726D"/>
    <w:rsid w:val="0018237F"/>
    <w:rsid w:val="001B4ED5"/>
    <w:rsid w:val="001D7A21"/>
    <w:rsid w:val="00225D67"/>
    <w:rsid w:val="002406F0"/>
    <w:rsid w:val="002B2D50"/>
    <w:rsid w:val="003045B5"/>
    <w:rsid w:val="0031787E"/>
    <w:rsid w:val="00385532"/>
    <w:rsid w:val="003A5801"/>
    <w:rsid w:val="003E7EE4"/>
    <w:rsid w:val="00435CFC"/>
    <w:rsid w:val="00471532"/>
    <w:rsid w:val="004C4990"/>
    <w:rsid w:val="004D73FE"/>
    <w:rsid w:val="005068AA"/>
    <w:rsid w:val="00534646"/>
    <w:rsid w:val="00565C1D"/>
    <w:rsid w:val="00591B5B"/>
    <w:rsid w:val="00617A99"/>
    <w:rsid w:val="006368AF"/>
    <w:rsid w:val="00646D09"/>
    <w:rsid w:val="00664FCA"/>
    <w:rsid w:val="00665B51"/>
    <w:rsid w:val="0067305A"/>
    <w:rsid w:val="00680972"/>
    <w:rsid w:val="00704298"/>
    <w:rsid w:val="00723B9C"/>
    <w:rsid w:val="007363D7"/>
    <w:rsid w:val="007B1DF0"/>
    <w:rsid w:val="007C45A4"/>
    <w:rsid w:val="008130EC"/>
    <w:rsid w:val="008131AE"/>
    <w:rsid w:val="008306A9"/>
    <w:rsid w:val="0083618E"/>
    <w:rsid w:val="00857E6F"/>
    <w:rsid w:val="0089468E"/>
    <w:rsid w:val="008A4599"/>
    <w:rsid w:val="008A73B3"/>
    <w:rsid w:val="008C48C0"/>
    <w:rsid w:val="008C6AA7"/>
    <w:rsid w:val="00952566"/>
    <w:rsid w:val="009A0AE7"/>
    <w:rsid w:val="009C30D7"/>
    <w:rsid w:val="009F20BB"/>
    <w:rsid w:val="009F430A"/>
    <w:rsid w:val="00A16ADE"/>
    <w:rsid w:val="00A64C23"/>
    <w:rsid w:val="00A93D4F"/>
    <w:rsid w:val="00A97936"/>
    <w:rsid w:val="00AF2EA9"/>
    <w:rsid w:val="00B3659B"/>
    <w:rsid w:val="00B5226B"/>
    <w:rsid w:val="00B67A47"/>
    <w:rsid w:val="00B70C59"/>
    <w:rsid w:val="00BA0D85"/>
    <w:rsid w:val="00BD2B76"/>
    <w:rsid w:val="00BF13DC"/>
    <w:rsid w:val="00CE5E2B"/>
    <w:rsid w:val="00CF61F3"/>
    <w:rsid w:val="00D13E7C"/>
    <w:rsid w:val="00D14B76"/>
    <w:rsid w:val="00D24D25"/>
    <w:rsid w:val="00D66492"/>
    <w:rsid w:val="00D66BF7"/>
    <w:rsid w:val="00D82B1C"/>
    <w:rsid w:val="00D83EBE"/>
    <w:rsid w:val="00E17E3D"/>
    <w:rsid w:val="00E4126A"/>
    <w:rsid w:val="00E43B15"/>
    <w:rsid w:val="00E44843"/>
    <w:rsid w:val="00E7722A"/>
    <w:rsid w:val="00E929F3"/>
    <w:rsid w:val="00ED6A49"/>
    <w:rsid w:val="00ED7E71"/>
    <w:rsid w:val="00F15FBC"/>
    <w:rsid w:val="00F22BC1"/>
    <w:rsid w:val="00F3057E"/>
    <w:rsid w:val="00F75697"/>
    <w:rsid w:val="00F87F64"/>
    <w:rsid w:val="00FC1CC5"/>
    <w:rsid w:val="00FC4F3C"/>
    <w:rsid w:val="00FD3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D210"/>
  <w15:chartTrackingRefBased/>
  <w15:docId w15:val="{5E336561-A1AA-D54A-82C8-3ED3DF5D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76"/>
    <w:pPr>
      <w:jc w:val="lowKashida"/>
    </w:pPr>
    <w:rPr>
      <w:sz w:val="24"/>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alloonText">
    <w:name w:val="Balloon Text"/>
    <w:basedOn w:val="Normal"/>
    <w:link w:val="BalloonTextChar"/>
    <w:uiPriority w:val="99"/>
    <w:semiHidden/>
    <w:unhideWhenUsed/>
    <w:rsid w:val="003855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5532"/>
    <w:rPr>
      <w:rFonts w:ascii="Times New Roman" w:hAnsi="Times New Roman" w:cs="Times New Roman"/>
      <w:sz w:val="18"/>
      <w:szCs w:val="18"/>
    </w:rPr>
  </w:style>
  <w:style w:type="character" w:styleId="Hyperlink">
    <w:name w:val="Hyperlink"/>
    <w:basedOn w:val="DefaultParagraphFont"/>
    <w:uiPriority w:val="99"/>
    <w:unhideWhenUsed/>
    <w:rsid w:val="009F20BB"/>
    <w:rPr>
      <w:color w:val="36A3B8" w:themeColor="hyperlink"/>
      <w:u w:val="single"/>
    </w:rPr>
  </w:style>
  <w:style w:type="character" w:styleId="UnresolvedMention">
    <w:name w:val="Unresolved Mention"/>
    <w:basedOn w:val="DefaultParagraphFont"/>
    <w:uiPriority w:val="99"/>
    <w:semiHidden/>
    <w:unhideWhenUsed/>
    <w:rsid w:val="009F20BB"/>
    <w:rPr>
      <w:color w:val="605E5C"/>
      <w:shd w:val="clear" w:color="auto" w:fill="E1DFDD"/>
    </w:rPr>
  </w:style>
  <w:style w:type="paragraph" w:styleId="ListParagraph">
    <w:name w:val="List Paragraph"/>
    <w:basedOn w:val="Normal"/>
    <w:uiPriority w:val="34"/>
    <w:unhideWhenUsed/>
    <w:qFormat/>
    <w:rsid w:val="00D83EBE"/>
    <w:pPr>
      <w:ind w:left="720"/>
      <w:contextualSpacing/>
    </w:pPr>
  </w:style>
  <w:style w:type="character" w:styleId="FollowedHyperlink">
    <w:name w:val="FollowedHyperlink"/>
    <w:basedOn w:val="DefaultParagraphFont"/>
    <w:uiPriority w:val="99"/>
    <w:semiHidden/>
    <w:unhideWhenUsed/>
    <w:rsid w:val="008130EC"/>
    <w:rPr>
      <w:color w:val="805273" w:themeColor="followedHyperlink"/>
      <w:u w:val="single"/>
    </w:rPr>
  </w:style>
  <w:style w:type="character" w:customStyle="1" w:styleId="ng-binding">
    <w:name w:val="ng-binding"/>
    <w:basedOn w:val="DefaultParagraphFont"/>
    <w:rsid w:val="00E43B15"/>
  </w:style>
  <w:style w:type="character" w:customStyle="1" w:styleId="pl-smi">
    <w:name w:val="pl-smi"/>
    <w:basedOn w:val="DefaultParagraphFont"/>
    <w:rsid w:val="006368AF"/>
  </w:style>
  <w:style w:type="character" w:customStyle="1" w:styleId="pl-c1">
    <w:name w:val="pl-c1"/>
    <w:basedOn w:val="DefaultParagraphFont"/>
    <w:rsid w:val="006368AF"/>
  </w:style>
  <w:style w:type="character" w:customStyle="1" w:styleId="pl-s">
    <w:name w:val="pl-s"/>
    <w:basedOn w:val="DefaultParagraphFont"/>
    <w:rsid w:val="006368AF"/>
  </w:style>
  <w:style w:type="character" w:customStyle="1" w:styleId="pl-pds">
    <w:name w:val="pl-pds"/>
    <w:basedOn w:val="DefaultParagraphFont"/>
    <w:rsid w:val="006368AF"/>
  </w:style>
  <w:style w:type="character" w:customStyle="1" w:styleId="pl-k">
    <w:name w:val="pl-k"/>
    <w:basedOn w:val="DefaultParagraphFont"/>
    <w:rsid w:val="006368AF"/>
  </w:style>
  <w:style w:type="character" w:customStyle="1" w:styleId="pl-en">
    <w:name w:val="pl-en"/>
    <w:basedOn w:val="DefaultParagraphFont"/>
    <w:rsid w:val="00636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2862">
      <w:bodyDiv w:val="1"/>
      <w:marLeft w:val="0"/>
      <w:marRight w:val="0"/>
      <w:marTop w:val="0"/>
      <w:marBottom w:val="0"/>
      <w:divBdr>
        <w:top w:val="none" w:sz="0" w:space="0" w:color="auto"/>
        <w:left w:val="none" w:sz="0" w:space="0" w:color="auto"/>
        <w:bottom w:val="none" w:sz="0" w:space="0" w:color="auto"/>
        <w:right w:val="none" w:sz="0" w:space="0" w:color="auto"/>
      </w:divBdr>
      <w:divsChild>
        <w:div w:id="64693578">
          <w:marLeft w:val="0"/>
          <w:marRight w:val="0"/>
          <w:marTop w:val="0"/>
          <w:marBottom w:val="30"/>
          <w:divBdr>
            <w:top w:val="none" w:sz="0" w:space="0" w:color="auto"/>
            <w:left w:val="none" w:sz="0" w:space="0" w:color="auto"/>
            <w:bottom w:val="none" w:sz="0" w:space="0" w:color="auto"/>
            <w:right w:val="none" w:sz="0" w:space="0" w:color="auto"/>
          </w:divBdr>
        </w:div>
        <w:div w:id="2024278944">
          <w:marLeft w:val="0"/>
          <w:marRight w:val="0"/>
          <w:marTop w:val="0"/>
          <w:marBottom w:val="0"/>
          <w:divBdr>
            <w:top w:val="none" w:sz="0" w:space="0" w:color="auto"/>
            <w:left w:val="none" w:sz="0" w:space="0" w:color="auto"/>
            <w:bottom w:val="none" w:sz="0" w:space="0" w:color="auto"/>
            <w:right w:val="none" w:sz="0" w:space="0" w:color="auto"/>
          </w:divBdr>
          <w:divsChild>
            <w:div w:id="198857582">
              <w:marLeft w:val="0"/>
              <w:marRight w:val="0"/>
              <w:marTop w:val="0"/>
              <w:marBottom w:val="0"/>
              <w:divBdr>
                <w:top w:val="none" w:sz="0" w:space="0" w:color="auto"/>
                <w:left w:val="none" w:sz="0" w:space="0" w:color="auto"/>
                <w:bottom w:val="none" w:sz="0" w:space="0" w:color="auto"/>
                <w:right w:val="none" w:sz="0" w:space="0" w:color="auto"/>
              </w:divBdr>
            </w:div>
            <w:div w:id="883370487">
              <w:marLeft w:val="0"/>
              <w:marRight w:val="0"/>
              <w:marTop w:val="0"/>
              <w:marBottom w:val="0"/>
              <w:divBdr>
                <w:top w:val="none" w:sz="0" w:space="0" w:color="auto"/>
                <w:left w:val="none" w:sz="0" w:space="0" w:color="auto"/>
                <w:bottom w:val="none" w:sz="0" w:space="0" w:color="auto"/>
                <w:right w:val="none" w:sz="0" w:space="0" w:color="auto"/>
              </w:divBdr>
            </w:div>
            <w:div w:id="122581248">
              <w:marLeft w:val="0"/>
              <w:marRight w:val="0"/>
              <w:marTop w:val="0"/>
              <w:marBottom w:val="0"/>
              <w:divBdr>
                <w:top w:val="none" w:sz="0" w:space="0" w:color="auto"/>
                <w:left w:val="none" w:sz="0" w:space="0" w:color="auto"/>
                <w:bottom w:val="none" w:sz="0" w:space="0" w:color="auto"/>
                <w:right w:val="none" w:sz="0" w:space="0" w:color="auto"/>
              </w:divBdr>
            </w:div>
            <w:div w:id="6350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2912">
      <w:bodyDiv w:val="1"/>
      <w:marLeft w:val="0"/>
      <w:marRight w:val="0"/>
      <w:marTop w:val="0"/>
      <w:marBottom w:val="0"/>
      <w:divBdr>
        <w:top w:val="none" w:sz="0" w:space="0" w:color="auto"/>
        <w:left w:val="none" w:sz="0" w:space="0" w:color="auto"/>
        <w:bottom w:val="none" w:sz="0" w:space="0" w:color="auto"/>
        <w:right w:val="none" w:sz="0" w:space="0" w:color="auto"/>
      </w:divBdr>
      <w:divsChild>
        <w:div w:id="981353887">
          <w:marLeft w:val="0"/>
          <w:marRight w:val="0"/>
          <w:marTop w:val="0"/>
          <w:marBottom w:val="30"/>
          <w:divBdr>
            <w:top w:val="none" w:sz="0" w:space="0" w:color="auto"/>
            <w:left w:val="none" w:sz="0" w:space="0" w:color="auto"/>
            <w:bottom w:val="none" w:sz="0" w:space="0" w:color="auto"/>
            <w:right w:val="none" w:sz="0" w:space="0" w:color="auto"/>
          </w:divBdr>
        </w:div>
        <w:div w:id="991300696">
          <w:marLeft w:val="0"/>
          <w:marRight w:val="0"/>
          <w:marTop w:val="0"/>
          <w:marBottom w:val="0"/>
          <w:divBdr>
            <w:top w:val="none" w:sz="0" w:space="0" w:color="auto"/>
            <w:left w:val="none" w:sz="0" w:space="0" w:color="auto"/>
            <w:bottom w:val="none" w:sz="0" w:space="0" w:color="auto"/>
            <w:right w:val="none" w:sz="0" w:space="0" w:color="auto"/>
          </w:divBdr>
          <w:divsChild>
            <w:div w:id="1968730196">
              <w:marLeft w:val="0"/>
              <w:marRight w:val="0"/>
              <w:marTop w:val="0"/>
              <w:marBottom w:val="0"/>
              <w:divBdr>
                <w:top w:val="none" w:sz="0" w:space="0" w:color="auto"/>
                <w:left w:val="none" w:sz="0" w:space="0" w:color="auto"/>
                <w:bottom w:val="none" w:sz="0" w:space="0" w:color="auto"/>
                <w:right w:val="none" w:sz="0" w:space="0" w:color="auto"/>
              </w:divBdr>
            </w:div>
            <w:div w:id="1570386703">
              <w:marLeft w:val="0"/>
              <w:marRight w:val="0"/>
              <w:marTop w:val="0"/>
              <w:marBottom w:val="0"/>
              <w:divBdr>
                <w:top w:val="none" w:sz="0" w:space="0" w:color="auto"/>
                <w:left w:val="none" w:sz="0" w:space="0" w:color="auto"/>
                <w:bottom w:val="none" w:sz="0" w:space="0" w:color="auto"/>
                <w:right w:val="none" w:sz="0" w:space="0" w:color="auto"/>
              </w:divBdr>
            </w:div>
            <w:div w:id="1533496523">
              <w:marLeft w:val="0"/>
              <w:marRight w:val="0"/>
              <w:marTop w:val="0"/>
              <w:marBottom w:val="0"/>
              <w:divBdr>
                <w:top w:val="none" w:sz="0" w:space="0" w:color="auto"/>
                <w:left w:val="none" w:sz="0" w:space="0" w:color="auto"/>
                <w:bottom w:val="none" w:sz="0" w:space="0" w:color="auto"/>
                <w:right w:val="none" w:sz="0" w:space="0" w:color="auto"/>
              </w:divBdr>
            </w:div>
            <w:div w:id="395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255">
      <w:bodyDiv w:val="1"/>
      <w:marLeft w:val="0"/>
      <w:marRight w:val="0"/>
      <w:marTop w:val="0"/>
      <w:marBottom w:val="0"/>
      <w:divBdr>
        <w:top w:val="none" w:sz="0" w:space="0" w:color="auto"/>
        <w:left w:val="none" w:sz="0" w:space="0" w:color="auto"/>
        <w:bottom w:val="none" w:sz="0" w:space="0" w:color="auto"/>
        <w:right w:val="none" w:sz="0" w:space="0" w:color="auto"/>
      </w:divBdr>
      <w:divsChild>
        <w:div w:id="747456174">
          <w:marLeft w:val="0"/>
          <w:marRight w:val="0"/>
          <w:marTop w:val="0"/>
          <w:marBottom w:val="30"/>
          <w:divBdr>
            <w:top w:val="none" w:sz="0" w:space="0" w:color="auto"/>
            <w:left w:val="none" w:sz="0" w:space="0" w:color="auto"/>
            <w:bottom w:val="none" w:sz="0" w:space="0" w:color="auto"/>
            <w:right w:val="none" w:sz="0" w:space="0" w:color="auto"/>
          </w:divBdr>
        </w:div>
        <w:div w:id="1037391678">
          <w:marLeft w:val="0"/>
          <w:marRight w:val="0"/>
          <w:marTop w:val="0"/>
          <w:marBottom w:val="0"/>
          <w:divBdr>
            <w:top w:val="none" w:sz="0" w:space="0" w:color="auto"/>
            <w:left w:val="none" w:sz="0" w:space="0" w:color="auto"/>
            <w:bottom w:val="none" w:sz="0" w:space="0" w:color="auto"/>
            <w:right w:val="none" w:sz="0" w:space="0" w:color="auto"/>
          </w:divBdr>
          <w:divsChild>
            <w:div w:id="718361817">
              <w:marLeft w:val="0"/>
              <w:marRight w:val="0"/>
              <w:marTop w:val="0"/>
              <w:marBottom w:val="0"/>
              <w:divBdr>
                <w:top w:val="none" w:sz="0" w:space="0" w:color="auto"/>
                <w:left w:val="none" w:sz="0" w:space="0" w:color="auto"/>
                <w:bottom w:val="none" w:sz="0" w:space="0" w:color="auto"/>
                <w:right w:val="none" w:sz="0" w:space="0" w:color="auto"/>
              </w:divBdr>
            </w:div>
            <w:div w:id="586228020">
              <w:marLeft w:val="0"/>
              <w:marRight w:val="0"/>
              <w:marTop w:val="0"/>
              <w:marBottom w:val="0"/>
              <w:divBdr>
                <w:top w:val="none" w:sz="0" w:space="0" w:color="auto"/>
                <w:left w:val="none" w:sz="0" w:space="0" w:color="auto"/>
                <w:bottom w:val="none" w:sz="0" w:space="0" w:color="auto"/>
                <w:right w:val="none" w:sz="0" w:space="0" w:color="auto"/>
              </w:divBdr>
            </w:div>
            <w:div w:id="1528521649">
              <w:marLeft w:val="0"/>
              <w:marRight w:val="0"/>
              <w:marTop w:val="0"/>
              <w:marBottom w:val="0"/>
              <w:divBdr>
                <w:top w:val="none" w:sz="0" w:space="0" w:color="auto"/>
                <w:left w:val="none" w:sz="0" w:space="0" w:color="auto"/>
                <w:bottom w:val="none" w:sz="0" w:space="0" w:color="auto"/>
                <w:right w:val="none" w:sz="0" w:space="0" w:color="auto"/>
              </w:divBdr>
            </w:div>
            <w:div w:id="744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684">
      <w:bodyDiv w:val="1"/>
      <w:marLeft w:val="0"/>
      <w:marRight w:val="0"/>
      <w:marTop w:val="0"/>
      <w:marBottom w:val="0"/>
      <w:divBdr>
        <w:top w:val="none" w:sz="0" w:space="0" w:color="auto"/>
        <w:left w:val="none" w:sz="0" w:space="0" w:color="auto"/>
        <w:bottom w:val="none" w:sz="0" w:space="0" w:color="auto"/>
        <w:right w:val="none" w:sz="0" w:space="0" w:color="auto"/>
      </w:divBdr>
    </w:div>
    <w:div w:id="417679967">
      <w:bodyDiv w:val="1"/>
      <w:marLeft w:val="0"/>
      <w:marRight w:val="0"/>
      <w:marTop w:val="0"/>
      <w:marBottom w:val="0"/>
      <w:divBdr>
        <w:top w:val="none" w:sz="0" w:space="0" w:color="auto"/>
        <w:left w:val="none" w:sz="0" w:space="0" w:color="auto"/>
        <w:bottom w:val="none" w:sz="0" w:space="0" w:color="auto"/>
        <w:right w:val="none" w:sz="0" w:space="0" w:color="auto"/>
      </w:divBdr>
      <w:divsChild>
        <w:div w:id="1463157417">
          <w:marLeft w:val="0"/>
          <w:marRight w:val="0"/>
          <w:marTop w:val="0"/>
          <w:marBottom w:val="30"/>
          <w:divBdr>
            <w:top w:val="none" w:sz="0" w:space="0" w:color="auto"/>
            <w:left w:val="none" w:sz="0" w:space="0" w:color="auto"/>
            <w:bottom w:val="none" w:sz="0" w:space="0" w:color="auto"/>
            <w:right w:val="none" w:sz="0" w:space="0" w:color="auto"/>
          </w:divBdr>
        </w:div>
        <w:div w:id="755519167">
          <w:marLeft w:val="0"/>
          <w:marRight w:val="0"/>
          <w:marTop w:val="0"/>
          <w:marBottom w:val="0"/>
          <w:divBdr>
            <w:top w:val="none" w:sz="0" w:space="0" w:color="auto"/>
            <w:left w:val="none" w:sz="0" w:space="0" w:color="auto"/>
            <w:bottom w:val="none" w:sz="0" w:space="0" w:color="auto"/>
            <w:right w:val="none" w:sz="0" w:space="0" w:color="auto"/>
          </w:divBdr>
          <w:divsChild>
            <w:div w:id="495655461">
              <w:marLeft w:val="0"/>
              <w:marRight w:val="0"/>
              <w:marTop w:val="0"/>
              <w:marBottom w:val="0"/>
              <w:divBdr>
                <w:top w:val="none" w:sz="0" w:space="0" w:color="auto"/>
                <w:left w:val="none" w:sz="0" w:space="0" w:color="auto"/>
                <w:bottom w:val="none" w:sz="0" w:space="0" w:color="auto"/>
                <w:right w:val="none" w:sz="0" w:space="0" w:color="auto"/>
              </w:divBdr>
            </w:div>
            <w:div w:id="477960690">
              <w:marLeft w:val="0"/>
              <w:marRight w:val="0"/>
              <w:marTop w:val="0"/>
              <w:marBottom w:val="0"/>
              <w:divBdr>
                <w:top w:val="none" w:sz="0" w:space="0" w:color="auto"/>
                <w:left w:val="none" w:sz="0" w:space="0" w:color="auto"/>
                <w:bottom w:val="none" w:sz="0" w:space="0" w:color="auto"/>
                <w:right w:val="none" w:sz="0" w:space="0" w:color="auto"/>
              </w:divBdr>
            </w:div>
            <w:div w:id="1937859823">
              <w:marLeft w:val="0"/>
              <w:marRight w:val="0"/>
              <w:marTop w:val="0"/>
              <w:marBottom w:val="0"/>
              <w:divBdr>
                <w:top w:val="none" w:sz="0" w:space="0" w:color="auto"/>
                <w:left w:val="none" w:sz="0" w:space="0" w:color="auto"/>
                <w:bottom w:val="none" w:sz="0" w:space="0" w:color="auto"/>
                <w:right w:val="none" w:sz="0" w:space="0" w:color="auto"/>
              </w:divBdr>
            </w:div>
            <w:div w:id="11262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619">
      <w:bodyDiv w:val="1"/>
      <w:marLeft w:val="0"/>
      <w:marRight w:val="0"/>
      <w:marTop w:val="0"/>
      <w:marBottom w:val="0"/>
      <w:divBdr>
        <w:top w:val="none" w:sz="0" w:space="0" w:color="auto"/>
        <w:left w:val="none" w:sz="0" w:space="0" w:color="auto"/>
        <w:bottom w:val="none" w:sz="0" w:space="0" w:color="auto"/>
        <w:right w:val="none" w:sz="0" w:space="0" w:color="auto"/>
      </w:divBdr>
    </w:div>
    <w:div w:id="510027309">
      <w:bodyDiv w:val="1"/>
      <w:marLeft w:val="0"/>
      <w:marRight w:val="0"/>
      <w:marTop w:val="0"/>
      <w:marBottom w:val="0"/>
      <w:divBdr>
        <w:top w:val="none" w:sz="0" w:space="0" w:color="auto"/>
        <w:left w:val="none" w:sz="0" w:space="0" w:color="auto"/>
        <w:bottom w:val="none" w:sz="0" w:space="0" w:color="auto"/>
        <w:right w:val="none" w:sz="0" w:space="0" w:color="auto"/>
      </w:divBdr>
    </w:div>
    <w:div w:id="779032649">
      <w:bodyDiv w:val="1"/>
      <w:marLeft w:val="0"/>
      <w:marRight w:val="0"/>
      <w:marTop w:val="0"/>
      <w:marBottom w:val="0"/>
      <w:divBdr>
        <w:top w:val="none" w:sz="0" w:space="0" w:color="auto"/>
        <w:left w:val="none" w:sz="0" w:space="0" w:color="auto"/>
        <w:bottom w:val="none" w:sz="0" w:space="0" w:color="auto"/>
        <w:right w:val="none" w:sz="0" w:space="0" w:color="auto"/>
      </w:divBdr>
    </w:div>
    <w:div w:id="798256558">
      <w:bodyDiv w:val="1"/>
      <w:marLeft w:val="0"/>
      <w:marRight w:val="0"/>
      <w:marTop w:val="0"/>
      <w:marBottom w:val="0"/>
      <w:divBdr>
        <w:top w:val="none" w:sz="0" w:space="0" w:color="auto"/>
        <w:left w:val="none" w:sz="0" w:space="0" w:color="auto"/>
        <w:bottom w:val="none" w:sz="0" w:space="0" w:color="auto"/>
        <w:right w:val="none" w:sz="0" w:space="0" w:color="auto"/>
      </w:divBdr>
      <w:divsChild>
        <w:div w:id="381828518">
          <w:marLeft w:val="0"/>
          <w:marRight w:val="0"/>
          <w:marTop w:val="0"/>
          <w:marBottom w:val="0"/>
          <w:divBdr>
            <w:top w:val="none" w:sz="0" w:space="0" w:color="auto"/>
            <w:left w:val="none" w:sz="0" w:space="0" w:color="auto"/>
            <w:bottom w:val="none" w:sz="0" w:space="0" w:color="auto"/>
            <w:right w:val="none" w:sz="0" w:space="0" w:color="auto"/>
          </w:divBdr>
        </w:div>
      </w:divsChild>
    </w:div>
    <w:div w:id="888954345">
      <w:bodyDiv w:val="1"/>
      <w:marLeft w:val="0"/>
      <w:marRight w:val="0"/>
      <w:marTop w:val="0"/>
      <w:marBottom w:val="0"/>
      <w:divBdr>
        <w:top w:val="none" w:sz="0" w:space="0" w:color="auto"/>
        <w:left w:val="none" w:sz="0" w:space="0" w:color="auto"/>
        <w:bottom w:val="none" w:sz="0" w:space="0" w:color="auto"/>
        <w:right w:val="none" w:sz="0" w:space="0" w:color="auto"/>
      </w:divBdr>
    </w:div>
    <w:div w:id="890072354">
      <w:bodyDiv w:val="1"/>
      <w:marLeft w:val="0"/>
      <w:marRight w:val="0"/>
      <w:marTop w:val="0"/>
      <w:marBottom w:val="0"/>
      <w:divBdr>
        <w:top w:val="none" w:sz="0" w:space="0" w:color="auto"/>
        <w:left w:val="none" w:sz="0" w:space="0" w:color="auto"/>
        <w:bottom w:val="none" w:sz="0" w:space="0" w:color="auto"/>
        <w:right w:val="none" w:sz="0" w:space="0" w:color="auto"/>
      </w:divBdr>
    </w:div>
    <w:div w:id="901066019">
      <w:bodyDiv w:val="1"/>
      <w:marLeft w:val="0"/>
      <w:marRight w:val="0"/>
      <w:marTop w:val="0"/>
      <w:marBottom w:val="0"/>
      <w:divBdr>
        <w:top w:val="none" w:sz="0" w:space="0" w:color="auto"/>
        <w:left w:val="none" w:sz="0" w:space="0" w:color="auto"/>
        <w:bottom w:val="none" w:sz="0" w:space="0" w:color="auto"/>
        <w:right w:val="none" w:sz="0" w:space="0" w:color="auto"/>
      </w:divBdr>
      <w:divsChild>
        <w:div w:id="1186288785">
          <w:marLeft w:val="0"/>
          <w:marRight w:val="0"/>
          <w:marTop w:val="0"/>
          <w:marBottom w:val="30"/>
          <w:divBdr>
            <w:top w:val="none" w:sz="0" w:space="0" w:color="auto"/>
            <w:left w:val="none" w:sz="0" w:space="0" w:color="auto"/>
            <w:bottom w:val="none" w:sz="0" w:space="0" w:color="auto"/>
            <w:right w:val="none" w:sz="0" w:space="0" w:color="auto"/>
          </w:divBdr>
        </w:div>
        <w:div w:id="403576575">
          <w:marLeft w:val="0"/>
          <w:marRight w:val="0"/>
          <w:marTop w:val="0"/>
          <w:marBottom w:val="0"/>
          <w:divBdr>
            <w:top w:val="none" w:sz="0" w:space="0" w:color="auto"/>
            <w:left w:val="none" w:sz="0" w:space="0" w:color="auto"/>
            <w:bottom w:val="none" w:sz="0" w:space="0" w:color="auto"/>
            <w:right w:val="none" w:sz="0" w:space="0" w:color="auto"/>
          </w:divBdr>
          <w:divsChild>
            <w:div w:id="1580093740">
              <w:marLeft w:val="0"/>
              <w:marRight w:val="0"/>
              <w:marTop w:val="0"/>
              <w:marBottom w:val="0"/>
              <w:divBdr>
                <w:top w:val="none" w:sz="0" w:space="0" w:color="auto"/>
                <w:left w:val="none" w:sz="0" w:space="0" w:color="auto"/>
                <w:bottom w:val="none" w:sz="0" w:space="0" w:color="auto"/>
                <w:right w:val="none" w:sz="0" w:space="0" w:color="auto"/>
              </w:divBdr>
            </w:div>
            <w:div w:id="875388375">
              <w:marLeft w:val="0"/>
              <w:marRight w:val="0"/>
              <w:marTop w:val="0"/>
              <w:marBottom w:val="0"/>
              <w:divBdr>
                <w:top w:val="none" w:sz="0" w:space="0" w:color="auto"/>
                <w:left w:val="none" w:sz="0" w:space="0" w:color="auto"/>
                <w:bottom w:val="none" w:sz="0" w:space="0" w:color="auto"/>
                <w:right w:val="none" w:sz="0" w:space="0" w:color="auto"/>
              </w:divBdr>
            </w:div>
            <w:div w:id="582687158">
              <w:marLeft w:val="0"/>
              <w:marRight w:val="0"/>
              <w:marTop w:val="0"/>
              <w:marBottom w:val="0"/>
              <w:divBdr>
                <w:top w:val="none" w:sz="0" w:space="0" w:color="auto"/>
                <w:left w:val="none" w:sz="0" w:space="0" w:color="auto"/>
                <w:bottom w:val="none" w:sz="0" w:space="0" w:color="auto"/>
                <w:right w:val="none" w:sz="0" w:space="0" w:color="auto"/>
              </w:divBdr>
            </w:div>
            <w:div w:id="1583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466">
      <w:bodyDiv w:val="1"/>
      <w:marLeft w:val="0"/>
      <w:marRight w:val="0"/>
      <w:marTop w:val="0"/>
      <w:marBottom w:val="0"/>
      <w:divBdr>
        <w:top w:val="none" w:sz="0" w:space="0" w:color="auto"/>
        <w:left w:val="none" w:sz="0" w:space="0" w:color="auto"/>
        <w:bottom w:val="none" w:sz="0" w:space="0" w:color="auto"/>
        <w:right w:val="none" w:sz="0" w:space="0" w:color="auto"/>
      </w:divBdr>
    </w:div>
    <w:div w:id="1018002090">
      <w:bodyDiv w:val="1"/>
      <w:marLeft w:val="0"/>
      <w:marRight w:val="0"/>
      <w:marTop w:val="0"/>
      <w:marBottom w:val="0"/>
      <w:divBdr>
        <w:top w:val="none" w:sz="0" w:space="0" w:color="auto"/>
        <w:left w:val="none" w:sz="0" w:space="0" w:color="auto"/>
        <w:bottom w:val="none" w:sz="0" w:space="0" w:color="auto"/>
        <w:right w:val="none" w:sz="0" w:space="0" w:color="auto"/>
      </w:divBdr>
      <w:divsChild>
        <w:div w:id="966937895">
          <w:marLeft w:val="0"/>
          <w:marRight w:val="0"/>
          <w:marTop w:val="0"/>
          <w:marBottom w:val="30"/>
          <w:divBdr>
            <w:top w:val="none" w:sz="0" w:space="0" w:color="auto"/>
            <w:left w:val="none" w:sz="0" w:space="0" w:color="auto"/>
            <w:bottom w:val="none" w:sz="0" w:space="0" w:color="auto"/>
            <w:right w:val="none" w:sz="0" w:space="0" w:color="auto"/>
          </w:divBdr>
        </w:div>
        <w:div w:id="2094350669">
          <w:marLeft w:val="0"/>
          <w:marRight w:val="0"/>
          <w:marTop w:val="0"/>
          <w:marBottom w:val="0"/>
          <w:divBdr>
            <w:top w:val="none" w:sz="0" w:space="0" w:color="auto"/>
            <w:left w:val="none" w:sz="0" w:space="0" w:color="auto"/>
            <w:bottom w:val="none" w:sz="0" w:space="0" w:color="auto"/>
            <w:right w:val="none" w:sz="0" w:space="0" w:color="auto"/>
          </w:divBdr>
          <w:divsChild>
            <w:div w:id="2087535867">
              <w:marLeft w:val="0"/>
              <w:marRight w:val="0"/>
              <w:marTop w:val="0"/>
              <w:marBottom w:val="0"/>
              <w:divBdr>
                <w:top w:val="none" w:sz="0" w:space="0" w:color="auto"/>
                <w:left w:val="none" w:sz="0" w:space="0" w:color="auto"/>
                <w:bottom w:val="none" w:sz="0" w:space="0" w:color="auto"/>
                <w:right w:val="none" w:sz="0" w:space="0" w:color="auto"/>
              </w:divBdr>
            </w:div>
            <w:div w:id="1786197963">
              <w:marLeft w:val="0"/>
              <w:marRight w:val="0"/>
              <w:marTop w:val="0"/>
              <w:marBottom w:val="0"/>
              <w:divBdr>
                <w:top w:val="none" w:sz="0" w:space="0" w:color="auto"/>
                <w:left w:val="none" w:sz="0" w:space="0" w:color="auto"/>
                <w:bottom w:val="none" w:sz="0" w:space="0" w:color="auto"/>
                <w:right w:val="none" w:sz="0" w:space="0" w:color="auto"/>
              </w:divBdr>
            </w:div>
            <w:div w:id="2088309128">
              <w:marLeft w:val="0"/>
              <w:marRight w:val="0"/>
              <w:marTop w:val="0"/>
              <w:marBottom w:val="0"/>
              <w:divBdr>
                <w:top w:val="none" w:sz="0" w:space="0" w:color="auto"/>
                <w:left w:val="none" w:sz="0" w:space="0" w:color="auto"/>
                <w:bottom w:val="none" w:sz="0" w:space="0" w:color="auto"/>
                <w:right w:val="none" w:sz="0" w:space="0" w:color="auto"/>
              </w:divBdr>
            </w:div>
            <w:div w:id="7802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928">
      <w:bodyDiv w:val="1"/>
      <w:marLeft w:val="0"/>
      <w:marRight w:val="0"/>
      <w:marTop w:val="0"/>
      <w:marBottom w:val="0"/>
      <w:divBdr>
        <w:top w:val="none" w:sz="0" w:space="0" w:color="auto"/>
        <w:left w:val="none" w:sz="0" w:space="0" w:color="auto"/>
        <w:bottom w:val="none" w:sz="0" w:space="0" w:color="auto"/>
        <w:right w:val="none" w:sz="0" w:space="0" w:color="auto"/>
      </w:divBdr>
    </w:div>
    <w:div w:id="1054083270">
      <w:bodyDiv w:val="1"/>
      <w:marLeft w:val="0"/>
      <w:marRight w:val="0"/>
      <w:marTop w:val="0"/>
      <w:marBottom w:val="0"/>
      <w:divBdr>
        <w:top w:val="none" w:sz="0" w:space="0" w:color="auto"/>
        <w:left w:val="none" w:sz="0" w:space="0" w:color="auto"/>
        <w:bottom w:val="none" w:sz="0" w:space="0" w:color="auto"/>
        <w:right w:val="none" w:sz="0" w:space="0" w:color="auto"/>
      </w:divBdr>
      <w:divsChild>
        <w:div w:id="969869693">
          <w:marLeft w:val="0"/>
          <w:marRight w:val="0"/>
          <w:marTop w:val="0"/>
          <w:marBottom w:val="30"/>
          <w:divBdr>
            <w:top w:val="none" w:sz="0" w:space="0" w:color="auto"/>
            <w:left w:val="none" w:sz="0" w:space="0" w:color="auto"/>
            <w:bottom w:val="none" w:sz="0" w:space="0" w:color="auto"/>
            <w:right w:val="none" w:sz="0" w:space="0" w:color="auto"/>
          </w:divBdr>
        </w:div>
        <w:div w:id="465125178">
          <w:marLeft w:val="0"/>
          <w:marRight w:val="0"/>
          <w:marTop w:val="0"/>
          <w:marBottom w:val="0"/>
          <w:divBdr>
            <w:top w:val="none" w:sz="0" w:space="0" w:color="auto"/>
            <w:left w:val="none" w:sz="0" w:space="0" w:color="auto"/>
            <w:bottom w:val="none" w:sz="0" w:space="0" w:color="auto"/>
            <w:right w:val="none" w:sz="0" w:space="0" w:color="auto"/>
          </w:divBdr>
          <w:divsChild>
            <w:div w:id="96025724">
              <w:marLeft w:val="0"/>
              <w:marRight w:val="0"/>
              <w:marTop w:val="0"/>
              <w:marBottom w:val="0"/>
              <w:divBdr>
                <w:top w:val="none" w:sz="0" w:space="0" w:color="auto"/>
                <w:left w:val="none" w:sz="0" w:space="0" w:color="auto"/>
                <w:bottom w:val="none" w:sz="0" w:space="0" w:color="auto"/>
                <w:right w:val="none" w:sz="0" w:space="0" w:color="auto"/>
              </w:divBdr>
            </w:div>
            <w:div w:id="3284830">
              <w:marLeft w:val="0"/>
              <w:marRight w:val="0"/>
              <w:marTop w:val="0"/>
              <w:marBottom w:val="0"/>
              <w:divBdr>
                <w:top w:val="none" w:sz="0" w:space="0" w:color="auto"/>
                <w:left w:val="none" w:sz="0" w:space="0" w:color="auto"/>
                <w:bottom w:val="none" w:sz="0" w:space="0" w:color="auto"/>
                <w:right w:val="none" w:sz="0" w:space="0" w:color="auto"/>
              </w:divBdr>
            </w:div>
            <w:div w:id="1879931752">
              <w:marLeft w:val="0"/>
              <w:marRight w:val="0"/>
              <w:marTop w:val="0"/>
              <w:marBottom w:val="0"/>
              <w:divBdr>
                <w:top w:val="none" w:sz="0" w:space="0" w:color="auto"/>
                <w:left w:val="none" w:sz="0" w:space="0" w:color="auto"/>
                <w:bottom w:val="none" w:sz="0" w:space="0" w:color="auto"/>
                <w:right w:val="none" w:sz="0" w:space="0" w:color="auto"/>
              </w:divBdr>
            </w:div>
            <w:div w:id="21085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9552">
      <w:bodyDiv w:val="1"/>
      <w:marLeft w:val="0"/>
      <w:marRight w:val="0"/>
      <w:marTop w:val="0"/>
      <w:marBottom w:val="0"/>
      <w:divBdr>
        <w:top w:val="none" w:sz="0" w:space="0" w:color="auto"/>
        <w:left w:val="none" w:sz="0" w:space="0" w:color="auto"/>
        <w:bottom w:val="none" w:sz="0" w:space="0" w:color="auto"/>
        <w:right w:val="none" w:sz="0" w:space="0" w:color="auto"/>
      </w:divBdr>
    </w:div>
    <w:div w:id="1355037178">
      <w:bodyDiv w:val="1"/>
      <w:marLeft w:val="0"/>
      <w:marRight w:val="0"/>
      <w:marTop w:val="0"/>
      <w:marBottom w:val="0"/>
      <w:divBdr>
        <w:top w:val="none" w:sz="0" w:space="0" w:color="auto"/>
        <w:left w:val="none" w:sz="0" w:space="0" w:color="auto"/>
        <w:bottom w:val="none" w:sz="0" w:space="0" w:color="auto"/>
        <w:right w:val="none" w:sz="0" w:space="0" w:color="auto"/>
      </w:divBdr>
    </w:div>
    <w:div w:id="1522403121">
      <w:bodyDiv w:val="1"/>
      <w:marLeft w:val="0"/>
      <w:marRight w:val="0"/>
      <w:marTop w:val="0"/>
      <w:marBottom w:val="0"/>
      <w:divBdr>
        <w:top w:val="none" w:sz="0" w:space="0" w:color="auto"/>
        <w:left w:val="none" w:sz="0" w:space="0" w:color="auto"/>
        <w:bottom w:val="none" w:sz="0" w:space="0" w:color="auto"/>
        <w:right w:val="none" w:sz="0" w:space="0" w:color="auto"/>
      </w:divBdr>
    </w:div>
    <w:div w:id="1857379456">
      <w:bodyDiv w:val="1"/>
      <w:marLeft w:val="0"/>
      <w:marRight w:val="0"/>
      <w:marTop w:val="0"/>
      <w:marBottom w:val="0"/>
      <w:divBdr>
        <w:top w:val="none" w:sz="0" w:space="0" w:color="auto"/>
        <w:left w:val="none" w:sz="0" w:space="0" w:color="auto"/>
        <w:bottom w:val="none" w:sz="0" w:space="0" w:color="auto"/>
        <w:right w:val="none" w:sz="0" w:space="0" w:color="auto"/>
      </w:divBdr>
    </w:div>
    <w:div w:id="18812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wdcode5.herokuapp.com/clientRequest" TargetMode="External"/><Relationship Id="rId13" Type="http://schemas.openxmlformats.org/officeDocument/2006/relationships/hyperlink" Target="http://crowdcode5.herokuapp.com/_PROJECT_NAME" TargetMode="External"/><Relationship Id="rId18" Type="http://schemas.openxmlformats.org/officeDocument/2006/relationships/hyperlink" Target="https://youtu.be/qQeYOsRaxH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rowdcode5.herokuapp.com/todo" TargetMode="External"/><Relationship Id="rId17" Type="http://schemas.openxmlformats.org/officeDocument/2006/relationships/hyperlink" Target="http://mason.gmu.edu/~eaghayi/papers/Eaghayi2019TSE.pdf" TargetMode="External"/><Relationship Id="rId2" Type="http://schemas.openxmlformats.org/officeDocument/2006/relationships/numbering" Target="numbering.xml"/><Relationship Id="rId16" Type="http://schemas.openxmlformats.org/officeDocument/2006/relationships/hyperlink" Target="http://crowdcode5.herokuapp.com/%7bproject_name_you_selected_in_client_Request%7d/deploy" TargetMode="External"/><Relationship Id="rId20" Type="http://schemas.openxmlformats.org/officeDocument/2006/relationships/hyperlink" Target="http://crowdcode5.herokuapp.com/clientRequ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owdcode5.herokuapp.com/" TargetMode="External"/><Relationship Id="rId5" Type="http://schemas.openxmlformats.org/officeDocument/2006/relationships/webSettings" Target="webSettings.xml"/><Relationship Id="rId15" Type="http://schemas.openxmlformats.org/officeDocument/2006/relationships/hyperlink" Target="https://github.com/eaghayi/crowd-todo-microservic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rowdcode5.herokuapp.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center.heroku.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adaghayi/Library/Containers/com.microsoft.Word/Data/Library/Application%20Support/Microsoft/Office/16.0/DTS/en-US%7bA2A04D19-BEA5-204E-ABC7-28EC2B4A63EE%7d/%7b1B1D9518-8DE3-F542-B95C-63A8DD221AB9%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A141-0D6D-1947-8701-5BAC8D96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{1B1D9518-8DE3-F542-B95C-63A8DD221AB9}tf10002077.dotx</Template>
  <TotalTime>2</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eaghayi</cp:lastModifiedBy>
  <cp:revision>5</cp:revision>
  <cp:lastPrinted>2019-04-09T16:42:00Z</cp:lastPrinted>
  <dcterms:created xsi:type="dcterms:W3CDTF">2019-04-19T16:47:00Z</dcterms:created>
  <dcterms:modified xsi:type="dcterms:W3CDTF">2019-04-19T16:55:00Z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